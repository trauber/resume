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05DBB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1358265</wp:posOffset>
                      </wp:positionV>
                      <wp:extent cx="1990725" cy="457200"/>
                      <wp:effectExtent l="0" t="0" r="0" b="3810"/>
                      <wp:wrapNone/>
                      <wp:docPr id="3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85.5pt;margin-top:106.95pt;width:156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UwtQIAALsFAAAOAAAAZHJzL2Uyb0RvYy54bWysVF1vmzAUfZ+0/2D5nQKp8wEqqdoQpknd&#10;h9TuBzhggjWwPdsJdNP++65NkqatJk3beEDGvpx7zz3H9+p66Fq0Z9pwKTIcX0QYMVHKiotthr88&#10;FMECI2OpqGgrBcvwIzP4evn2zVWvUjaRjWwrphGACJP2KsONtSoNQ1M2rKPmQiom4LCWuqMWPvU2&#10;rDTtAb1rw0kUzcJe6kppWTJjYDcfD/HS49c1K+2nujbMojbDUJv1b+3fG/cOl1c03WqqGl4eyqB/&#10;UUVHuYCkJ6icWop2mr+C6nippZG1vShlF8q65iXzHIBNHL1gc99QxTwXaI5RpzaZ/wdbftx/1ohX&#10;Gb4kGAnagUYPbLDoVg6I+P70yqQQdq8g0A6wDzp7rkbdyfKrQUKuGiq27EZr2TeMVlBf7Dobnv3q&#10;FDGpcSCb/oOsIA/dWemBhlp3rnnQDgTooNPjSRtXS+lSJkk0n0wxKuGMTOcgvk9B0+PfShv7jskO&#10;uUWGNWjv0en+zlhXDU2PIS6ZkAVvW69/K55tQOC4A7nhV3fmqvBy/kiiZL1YL0hAJrN1QKI8D26K&#10;FQlmRTyf5pf5apXHP13emKQNryomXJqjtWLyZ9IdTD6a4mQuI1teOThXktHbzarVaE/B2oV/Dg05&#10;Cwufl+GbAFxeUIonJLqdJEExW8wDUpBpkMyjRRDFyW0yi0hC8uI5pTsu2L9TQn2Gkylo6un8llvk&#10;n9fcaNpxC8Oj5V2GF6cgmjoLrkXlpbWUt+P6rBWu/KdWgNxHob1hnUdHt9phMwCKM+5GVo9gXS3B&#10;WeBPmHiwaKT+jlEP0yPD5tuOaoZR+16A/ZOYwOVB1n94t2Kkz0825ydUlACVYYvRuFzZcUTtlObb&#10;BjKNF07IG7gyNfdufqrqcNFgQnhSh2nmRtD5t496mrnLXwAAAP//AwBQSwMEFAAGAAgAAAAhAIl1&#10;JNzfAAAACwEAAA8AAABkcnMvZG93bnJldi54bWxMj81OwzAQhO9IvIO1SNyonZJAEuJUCMQV1PIj&#10;cXPjbRIRr6PYbcLbs5zgOLOj2W+qzeIGccIp9J40JCsFAqnxtqdWw9vr01UOIkRD1gyeUMM3BtjU&#10;52eVKa2faYunXWwFl1AojYYuxrGUMjQdOhNWfkTi28FPzkSWUyvtZGYud4NcK3UjnemJP3RmxIcO&#10;m6/d0Wl4fz58fqTqpX102Tj7RUlyhdT68mK5vwMRcYl/YfjFZ3SomWnvj2SDGFjfJrwlalgn1wUI&#10;TqR5moHYs5NnBci6kv831D8AAAD//wMAUEsBAi0AFAAGAAgAAAAhALaDOJL+AAAA4QEAABMAAAAA&#10;AAAAAAAAAAAAAAAAAFtDb250ZW50X1R5cGVzXS54bWxQSwECLQAUAAYACAAAACEAOP0h/9YAAACU&#10;AQAACwAAAAAAAAAAAAAAAAAvAQAAX3JlbHMvLnJlbHNQSwECLQAUAAYACAAAACEAsdV1MLUCAAC7&#10;BQAADgAAAAAAAAAAAAAAAAAuAgAAZHJzL2Uyb0RvYy54bWxQSwECLQAUAAYACAAAACEAiXUk3N8A&#10;AAALAQAADwAAAAAAAAAAAAAAAAAPBQAAZHJzL2Rvd25yZXYueG1sUEsFBgAAAAAEAAQA8wAAABsG&#10;AAAAAA=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-102235</wp:posOffset>
                      </wp:positionV>
                      <wp:extent cx="914400" cy="9372600"/>
                      <wp:effectExtent l="0" t="2540" r="0" b="0"/>
                      <wp:wrapNone/>
                      <wp:docPr id="3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37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504A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9pt;margin-top:-8.05pt;width:1in;height:73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fnfAIAAPwEAAAOAAAAZHJzL2Uyb0RvYy54bWysVNuO0zAQfUfiHyy/d3Npekm06WpvRUgL&#10;rFj4ANd2GgvHNrbbdBfx74ydtrTAA0L0wfVkxsdn5sz48mrXSbTl1gmtapxdpBhxRTUTal3jz5+W&#10;ozlGzhPFiNSK1/iZO3y1eP3qsjcVz3WrJeMWAYhyVW9q3HpvqiRxtOUdcRfacAXORtuOeDDtOmGW&#10;9IDeySRP02nSa8uM1ZQ7B1/vBideRPym4dR/aBrHPZI1Bm4+rjauq7Ami0tSrS0xraB7GuQfWHRE&#10;KLj0CHVHPEEbK36D6gS12unGX1DdJbppBOUxB8gmS3/J5qklhsdcoDjOHMvk/h8sfb99tEiwGo/H&#10;GCnSgUYfoWpErSVH41Cf3rgKwp7Mow0ZOvOg6ReHlL5tIYpfW6v7lhMGrLIQn5wdCIaDo2jVv9MM&#10;0MnG61iqXWO7AAhFQLuoyPNREb7ziMLHMiuKFHSj4CrHs3wKRriCVIfTxjr/husOhU2NLXCP6GT7&#10;4PwQegiJ7LUUbCmkjIZdr26lRVsC3TGdpMX1/R7dnYZJFYKVDscGxOELkIQ7gi/QjWp/K7O8SG/y&#10;crSczmejYllMRuUsnY/SrLwpp2lRFnfL74FgVlStYIyrB6H4ofOy4u+U3c/A0DOx91APBZrkk5j7&#10;GXt3mmQaf39KshMeBlGKrsbzYxCpgrD3ikHapPJEyGGfnNOPgkANDv+xKrENgvJDB600e4YusBpE&#10;AkHhyYBNq+0LRj2MX43d1w2xHCP5VkEnReFhXqNRTGY5nLGnntWphygKUDX2GA3bWz/M+MZYsW7h&#10;piwWRulr6L5GxMYInTmw2vcsjFjMYP8chBk+tWPUz0dr8QMAAP//AwBQSwMEFAAGAAgAAAAhAMj3&#10;UHfgAAAACwEAAA8AAABkcnMvZG93bnJldi54bWxMj0FPwzAMhe9I+w+RJ3Hb0k5QbaXpNKHBBQmJ&#10;AmLHrDFtt8apkmwr/x7vBDc/++n5e8V6tL04ow+dIwXpPAGBVDvTUaPg4/1ptgQRoiaje0eo4AcD&#10;rMvJTaFz4y70hucqNoJDKORaQRvjkEsZ6hatDnM3IPHt23mrI0vfSOP1hcNtLxdJkkmrO+IPrR7w&#10;scX6WJ2sgur18PW5JbfbUQi+esm2z4M/KnU7HTcPICKO8c8MV3xGh5KZ9u5EJoie9ZKrRAWzNEtB&#10;XA3Zgjd7Hu7uVyuQZSH/dyh/AQAA//8DAFBLAQItABQABgAIAAAAIQC2gziS/gAAAOEBAAATAAAA&#10;AAAAAAAAAAAAAAAAAABbQ29udGVudF9UeXBlc10ueG1sUEsBAi0AFAAGAAgAAAAhADj9If/WAAAA&#10;lAEAAAsAAAAAAAAAAAAAAAAALwEAAF9yZWxzLy5yZWxzUEsBAi0AFAAGAAgAAAAhALdVB+d8AgAA&#10;/AQAAA4AAAAAAAAAAAAAAAAALgIAAGRycy9lMm9Eb2MueG1sUEsBAi0AFAAGAAgAAAAhAMj3UHfg&#10;AAAACwEAAA8AAAAAAAAAAAAAAAAA1gQAAGRycy9kb3ducmV2LnhtbFBLBQYAAAAABAAEAPMAAADj&#10;BQAAAAA=&#10;" fillcolor="#6504ae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114300</wp:posOffset>
                      </wp:positionV>
                      <wp:extent cx="914400" cy="1600200"/>
                      <wp:effectExtent l="0" t="0" r="0" b="0"/>
                      <wp:wrapNone/>
                      <wp:docPr id="3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left:0;text-align:left;margin-left:8.25pt;margin-top:9pt;width:1in;height:12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wPtwIAAMUFAAAOAAAAZHJzL2Uyb0RvYy54bWysVO1umzAU/T9p72D5P+WjTgKopGpDmCZ1&#10;H1K7B3DABGtgM9sJVFPffdcmSdNWk6Zt/LCw7/W5H+f4Xl2PXYv2TGkuRYbDiwAjJkpZcbHN8LeH&#10;wosx0oaKirZSsAw/Mo2vl+/fXQ19yiLZyLZiCgGI0OnQZ7gxpk99X5cN66i+kD0TYKyl6qiBrdr6&#10;laIDoHetHwXB3B+kqnolS6Y1nOaTES8dfl2z0nypa80MajMMuRm3Krdu7Oovr2i6VbRveHlIg/5F&#10;Fh3lAoKeoHJqKNop/gaq46WSWtbmopSdL+ual8zVANWEwatq7hvaM1cLNEf3pzbp/wdbft5/VYhX&#10;Gb6MMBK0A44e2GjQrRxRGNv+DL1Owe2+B0czwjnw7GrV/Z0sv2sk5KqhYstulJJDw2gF+YX2pn92&#10;dcLRFmQzfJIVxKE7Ix3QWKvONg/agQAdeHo8cWNzKeEwCQkJwFKCKZwHAZDvQtD0eLtX2nxgskP2&#10;J8MKuHfodH+njc2GpkcXG0zIgret478VLw7AcTqB2HDV2mwWjs6fSZCs43VMPBLN1x4J8ty7KVbE&#10;mxfhYpZf5qtVHj7ZuCFJG15VTNgwR2mF5M+oO4h8EsVJXFq2vLJwNiWttptVq9CegrQL9x0acubm&#10;v0zDNQFqeVVSGJHgNkq8Yh4vPFKQmZcsgtgLwuQ2mQckIXnxsqQ7Lti/l4QGoHUWzSYx/ba2wH1v&#10;a6Npxw0Mj5Z3GY5PTjS1ElyLylFrKG+n/7NW2PSfWwF0H4l2grUandRqxs3o3oZTsxXzRlaPoGAl&#10;QWAgRhh88GPXaAHbAeZIhvWPHVUMo/ajgIfgdAuDx23IbBGBnzq3bM4tVJSNhPFkMJp+V2YaVrte&#10;8W0DwaanJ+QNPJ6aO10/J3Z4cjArXHmHuWaH0fneeT1P3+UvAAAA//8DAFBLAwQUAAYACAAAACEA&#10;jqLPv90AAAAJAQAADwAAAGRycy9kb3ducmV2LnhtbExPy07DMBC8I/EP1iJxozZFhCrEqRCISlxQ&#10;G+DAzYmXJMJeh9ht0r9ne4LTanZG8yjWs3figGPsA2m4XigQSE2wPbUa3t+er1YgYjJkjQuEGo4Y&#10;YV2enxUmt2GiHR6q1Ao2oZgbDV1KQy5lbDr0Ji7CgMTcVxi9SQzHVtrRTGzunVwqlUlveuKEzgz4&#10;2GHzXe29ho/69eh2w82n6qeX7bz52VZPm1bry4v54R5Ewjn9ieFUn6tDyZ3qsCcbhWOc3bKS74on&#10;nfhM8aPWsLxTCmRZyP8Lyl8AAAD//wMAUEsBAi0AFAAGAAgAAAAhALaDOJL+AAAA4QEAABMAAAAA&#10;AAAAAAAAAAAAAAAAAFtDb250ZW50X1R5cGVzXS54bWxQSwECLQAUAAYACAAAACEAOP0h/9YAAACU&#10;AQAACwAAAAAAAAAAAAAAAAAvAQAAX3JlbHMvLnJlbHNQSwECLQAUAAYACAAAACEAd3ZcD7cCAADF&#10;BQAADgAAAAAAAAAAAAAAAAAuAgAAZHJzL2Uyb0RvYy54bWxQSwECLQAUAAYACAAAACEAjqLPv90A&#10;AAAJAQAADwAAAAAAAAAAAAAAAAARBQAAZHJzL2Rvd25yZXYueG1sUEsFBgAAAAAEAAQA8wAAABsG&#10;AAAAAA==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233045</wp:posOffset>
                      </wp:positionV>
                      <wp:extent cx="2171700" cy="1147445"/>
                      <wp:effectExtent l="0" t="4445" r="0" b="635"/>
                      <wp:wrapNone/>
                      <wp:docPr id="31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left:0;text-align:left;margin-left:81pt;margin-top:18.35pt;width:171pt;height:90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m8uQIAAMM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LgpFkHfToge8tulV7RGauPkNvUnC778HR7uEc+uy5mv5OlV8NkmrZMLnhN1qroeGsgvyIuxme&#10;XR1xjANZDx9UBXHY1ioPtK9154oH5UCADn16PPXG5VLCYUxmZBaBqQQbIXRG6cTHYOnxeq+NfcdV&#10;h9wiwxqa7+HZ7s5Ylw5Ljy4umlSFaFsvgFY+OwDH8QSCw1Vnc2n4fv5IomQ1X81pQOPpKqBRngc3&#10;xZIG04LMJvllvlzm5KeLS2jaiKri0oU5aovQP+vdQeWjKk7qMqoVlYNzKRm9WS9bjXYMtF3471CQ&#10;M7fweRq+CMDlBSUS0+g2ToJiOp8FtKCTIJlF8yAiyW0yjWhC8+I5pTsh+b9TQkOGk0k8GdX0W26R&#10;/15zY2knLEyPVnQZnp+cWOo0uJKVb61loh3XZ6Vw6T+VAtp9bLRXrBPpKFe7X+/944hddKfmtaoe&#10;QcJagcBAjDD5YNEo/R2jAaZIhs23LdMco/a9hGeQEErd2PEbOpnFsNHnlvW5hckSoDJsMRqXSzuO&#10;qm2vxaaBSOPDk+oGnk4tvKifsjo8OJgUntthqrlRdL73Xk+zd/ELAAD//wMAUEsDBBQABgAIAAAA&#10;IQDE8azD3gAAAAoBAAAPAAAAZHJzL2Rvd25yZXYueG1sTI/NTsMwEITvSH0Ha5G4UbshTWmIUyEQ&#10;V1DLj9SbG2+TqPE6it0mvD3LCY4zO5r9pthMrhMXHELrScNirkAgVd62VGv4eH+5vQcRoiFrOk+o&#10;4RsDbMrZVWFy60fa4mUXa8ElFHKjoYmxz6UMVYPOhLnvkfh29IMzkeVQSzuYkctdJxOlMulMS/yh&#10;MT0+NViddmen4fP1uP9K1Vv97Jb96Cclya2l1jfX0+MDiIhT/AvDLz6jQ8lMB38mG0THOkt4S9Rw&#10;l61AcGCpUjYOGpLFKgVZFvL/hPIHAAD//wMAUEsBAi0AFAAGAAgAAAAhALaDOJL+AAAA4QEAABMA&#10;AAAAAAAAAAAAAAAAAAAAAFtDb250ZW50X1R5cGVzXS54bWxQSwECLQAUAAYACAAAACEAOP0h/9YA&#10;AACUAQAACwAAAAAAAAAAAAAAAAAvAQAAX3JlbHMvLnJlbHNQSwECLQAUAAYACAAAACEATtDpvLkC&#10;AADDBQAADgAAAAAAAAAAAAAAAAAuAgAAZHJzL2Uyb0RvYy54bWxQSwECLQAUAAYACAAAACEAxPGs&#10;w94AAAAKAQAADwAAAAAAAAAAAAAAAAATBQAAZHJzL2Rvd25yZXYueG1sUEsFBgAAAAAEAAQA8wAA&#10;AB4GAAAAAA==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1367790</wp:posOffset>
                      </wp:positionV>
                      <wp:extent cx="1990725" cy="457200"/>
                      <wp:effectExtent l="0" t="0" r="0" b="3810"/>
                      <wp:wrapNone/>
                      <wp:docPr id="30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" o:spid="_x0000_s1029" type="#_x0000_t202" style="position:absolute;left:0;text-align:left;margin-left:86.25pt;margin-top:107.7pt;width:156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RStgIAAMIFAAAOAAAAZHJzL2Uyb0RvYy54bWysVNtu2zAMfR+wfxD07tpOlYuNOkUbx8OA&#10;7gK0+wBFlmNhtuRJSuxu2L+PkpM0bTFg2OYHQxfqkIc85NX10DZoz7URSmY4vogw4pKpUshthr88&#10;FMECI2OpLGmjJM/wIzf4evn2zVXfpXyiatWUXCMAkSbtuwzX1nZpGBpW85aaC9VxCZeV0i21sNXb&#10;sNS0B/S2CSdRNAt7pctOK8aNgdN8vMRLj19VnNlPVWW4RU2GITbr/9r/N+4fLq9outW0qwU7hEH/&#10;IoqWCglOT1A5tRTttHgF1QqmlVGVvWCqDVVVCcY9B2ATRy/Y3Ne0454LJMd0pzSZ/wfLPu4/ayTK&#10;DF9CeiRtoUYPfLDoVg2IxC4/fWdSMLvvwNAOcA519lxNd6fYV4OkWtVUbvmN1qqvOS0hPv8yPHs6&#10;4hgHsuk/qBL80J1VHmiodOuSB+lAgA6BPJ5q42JhzmWSRPPJFCMGd2Q6h+K74EKaHl932th3XLXI&#10;LTKsofYene7vjB1NjybOmVSFaBpf/0Y+OwDM8QR8w1N356Lw5fyRRMl6sV6QgExm64BEeR7cFCsS&#10;zIp4Ps0v89Uqj386vzFJa1GWXDo3R2nF5M9KdxD5KIqTuIxqROngXEhGbzerRqM9BWkX/jsk5Mws&#10;fB6GzxdweUEpnpDodpIExWwxD0hBpkEyjxZBFCe3ySwiCcmL55TuhOT/Tgn1GU6mUFNP57fcIv+9&#10;5kbTVlgYHo1oM7w4GdHUSXAtS19aS0Uzrs9S4cJ/SgWU+1hoL1in0VGtdtgMY28c+2CjykdQsFYg&#10;MJApDD5Y1Ep/x6iHIZJh821HNceoeS+hC5KYEDd1/MaLFiN9frM5v6GSAVSGLUbjcmXHSbXrtNjW&#10;4GnsO6luoHMq4UXtWmyMChi5DQwKz+0w1NwkOt97q6fRu/wFAAD//wMAUEsDBBQABgAIAAAAIQA6&#10;Kmyp3wAAAAsBAAAPAAAAZHJzL2Rvd25yZXYueG1sTI/NTsMwEITvSLyDtUjcqN0oadMQp0IgriDK&#10;j9SbG2+TiHgdxW4T3p7lRI8z+2l2ptzOrhdnHEPnScNyoUAg1d521Gj4eH++y0GEaMia3hNq+MEA&#10;2+r6qjSF9RO94XkXG8EhFAqjoY1xKKQMdYvOhIUfkPh29KMzkeXYSDuaicNdLxOlVtKZjvhDawZ8&#10;bLH+3p2chs+X4/4rVa/Nk8uGyc9KkttIrW9v5od7EBHn+A/DX32uDhV3OvgT2SB61uskY1RDssxS&#10;EEyk+YrXHdjJ1ynIqpSXG6pfAAAA//8DAFBLAQItABQABgAIAAAAIQC2gziS/gAAAOEBAAATAAAA&#10;AAAAAAAAAAAAAAAAAABbQ29udGVudF9UeXBlc10ueG1sUEsBAi0AFAAGAAgAAAAhADj9If/WAAAA&#10;lAEAAAsAAAAAAAAAAAAAAAAALwEAAF9yZWxzLy5yZWxzUEsBAi0AFAAGAAgAAAAhAK+TdFK2AgAA&#10;wgUAAA4AAAAAAAAAAAAAAAAALgIAAGRycy9lMm9Eb2MueG1sUEsBAi0AFAAGAAgAAAAhADoqbKnf&#10;AAAACwEAAA8AAAAAAAAAAAAAAAAAEAUAAGRycy9kb3ducmV2LnhtbFBLBQYAAAAABAAEAPMAAAAc&#10;BgAAAAA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-2171700</wp:posOffset>
                      </wp:positionH>
                      <wp:positionV relativeFrom="paragraph">
                        <wp:posOffset>-102870</wp:posOffset>
                      </wp:positionV>
                      <wp:extent cx="1828800" cy="9372600"/>
                      <wp:effectExtent l="0" t="1905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93726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C99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171pt;margin-top:-8.1pt;width:2in;height:73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i3twIAAIIFAAAOAAAAZHJzL2Uyb0RvYy54bWysVNuO0zAQfUfiHyy/d3MhvSTadLV0CUJa&#10;YMWCeHYdJ7FwbGO7TRfEvzN20tLCC0LkwfFlPHPmzPFc3xx6gfbMWK5kiZOrGCMmqaq5bEv86WM1&#10;W2FkHZE1EUqyEj8xi2/Wz59dD7pgqeqUqJlB4ETaYtAl7pzTRRRZ2rGe2CulmYTDRpmeOFiaNqoN&#10;GcB7L6I0jhfRoEytjaLMWti9Gw/xOvhvGkbd+6axzCFRYsDmwmjCuPVjtL4mRWuI7jidYJB/QNET&#10;LiHoydUdcQTtDP/DVc+pUVY17oqqPlJNwykLOUA2SfxbNo8d0SzkAuRYfaLJ/j+39N3+wSBelzjN&#10;MZKkhxp9ANaIbAVDqedn0LYAs0f9YHyGVt8r+sUiqTYdWLFbY9TQMVIDqsTbRxcX/MLCVbQd3qoa&#10;vJOdU4GqQ2N67xBIQIdQkadTRdjBIQqbySpdrWIoHIWz/MUyXcDCxyDF8bo21r1mqkd+UmID4IN7&#10;sr+3bjQ9mkwFqisuBDLKfeauCxz7uOHQwp1xgrSChMZta9rtRhi0J6CizSbPq2oC0dpz6yT2X/B0&#10;caUK39kVgN8eQwkuEfDoYyFLiWBQi5HHoKYA1gcR0o9SefBjWuMOUDWB9qQFzX3PkzSLX6b5rFqs&#10;lrOsyuazfBmvZnGSv8wXcZZnd9UPjzPJio7XNZP3XLKj/pPs7/Q1vcRRueEFoAGqNE/nIwVK8BP6&#10;Cz4CTcc62nOznjtoB4L3JYayezIhVVJ4eb2SdZg7wsU4jy7hB1UAB8d/YCWI0etv1PFW1U+gRah9&#10;4BsaF0w6Zb5hNEATKLH9uiOGYSTeSCh/nmSZ7xphkc2XKSzM+cn2/IRICq5K7DAU1E83buw0O214&#10;20GkJBAj1S28gYYHdfr3MaKaXg489JDB1JR8JzlfB6tfrXP9EwAA//8DAFBLAwQUAAYACAAAACEA&#10;/f56FOIAAAANAQAADwAAAGRycy9kb3ducmV2LnhtbEyPQW+CQBCF7036HzbTpJcGFxGMRRbTmDQ9&#10;2lK9rzACys4SdkX8952e2tvMvJc338s2k+nEiINrLSmYz0IQSKWtWqoV7L/fgxUI5zVVurOECu7o&#10;YJM/PmQ6reyNvnAsfC04hFyqFTTe96mUrmzQaDezPRJrJzsY7XkdalkN+sbhppNRGC6l0S3xh0b3&#10;uG2wvBRXo+BUnPcvO/95wYPdHsZFeP/YJYVSz0/T2xqEx8n/meEXn9EhZ6ajvVLlRKcgWMQRl/E8&#10;zZcRCLYEScyXI3vj5HUFMs/k/xb5DwAAAP//AwBQSwECLQAUAAYACAAAACEAtoM4kv4AAADhAQAA&#10;EwAAAAAAAAAAAAAAAAAAAAAAW0NvbnRlbnRfVHlwZXNdLnhtbFBLAQItABQABgAIAAAAIQA4/SH/&#10;1gAAAJQBAAALAAAAAAAAAAAAAAAAAC8BAABfcmVscy8ucmVsc1BLAQItABQABgAIAAAAIQCx7Bi3&#10;twIAAIIFAAAOAAAAAAAAAAAAAAAAAC4CAABkcnMvZTJvRG9jLnhtbFBLAQItABQABgAIAAAAIQD9&#10;/noU4gAAAA0BAAAPAAAAAAAAAAAAAAAAABEFAABkcnMvZG93bnJldi54bWxQSwUGAAAAAAQABADz&#10;AAAAIAYAAAAA&#10;" fillcolor="#c9f" stroked="f">
                      <v:fill angle="90" focus="100%" type="gradien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-116205</wp:posOffset>
                      </wp:positionV>
                      <wp:extent cx="914400" cy="9372600"/>
                      <wp:effectExtent l="0" t="0" r="0" b="1905"/>
                      <wp:wrapNone/>
                      <wp:docPr id="2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37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504A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9pt;margin-top:-9.15pt;width:1in;height:73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A/fAIAAPwEAAAOAAAAZHJzL2Uyb0RvYy54bWysVNuO0zAQfUfiHyy/d3MhvSTadLXbbhHS&#10;AisWPsC1ncbCsY3tNl0Q/87YaUsLPCBEH1xPZnx8Zs6Mr2/2nUQ7bp3QqsbZVYoRV1QzoTY1/vRx&#10;NZph5DxRjEiteI2fucM385cvrntT8Vy3WjJuEYAoV/Wmxq33pkoSR1veEXelDVfgbLTtiAfTbhJm&#10;SQ/onUzyNJ0kvbbMWE25c/B1OTjxPOI3Daf+fdM47pGsMXDzcbVxXYc1mV+TamOJaQU90CD/wKIj&#10;QsGlJ6gl8QRtrfgNqhPUaqcbf0V1l+imEZTHHCCbLP0lm6eWGB5zgeI4cyqT+3+w9N3u0SLBapyD&#10;Uop0oNEHqBpRG8nRNNSnN66CsCfzaEOGzjxo+tkhpRctRPFba3XfcsKAVRbik4sDwXBwFK37t5oB&#10;Otl6HUu1b2wXAKEIaB8VeT4pwvceUfhYZkWRgm4UXOWraT4BI1xBquNpY51/zXWHwqbGFrhHdLJ7&#10;cH4IPYZE9loKthJSRsNu1gtp0Y5Ad0zGaXF7f0B352FShWClw7EBcfgCJOGO4At0o9rfyiwv0ru8&#10;HK0ms+moWBXjUTlNZ6M0K+/KSVqUxXL1PRDMiqoVjHH1IBQ/dl5W/J2yhxkYeib2HuqhQON8HHO/&#10;YO/Ok0zj709JdsLDIErR1Xh2CiJVEPZeMUibVJ4IOeyTS/pREKjB8T9WJbZBUH7ooLVmz9AFVoNI&#10;ICg8GbBptf2KUQ/jV2P3ZUssx0i+UdBJUXiY12gU42kOZ+y5Z33uIYoCVI09RsN24YcZ3xorNi3c&#10;lMXCKH0L3deI2BihMwdWh56FEYsZHJ6DMMPndoz6+WjNfwAAAP//AwBQSwMEFAAGAAgAAAAhAIA/&#10;KV/gAAAACwEAAA8AAABkcnMvZG93bnJldi54bWxMj0FPwzAMhe9I/IfISNy2dAO6qjSdEBpckJBW&#10;mLZj1pi2rHGqJNvKv8c7wc3Pfnr+XrEcbS9O6EPnSMFsmoBAqp3pqFHw+fEyyUCEqMno3hEq+MEA&#10;y/L6qtC5cWda46mKjeAQCrlW0MY45FKGukWrw9QNSHz7ct7qyNI30nh95nDby3mSpNLqjvhDqwd8&#10;brE+VEeroHr/3m5W5HY7CsFXb+nqdfAHpW5vxqdHEBHH+GeGCz6jQ8lMe3ckE0TPOuMqUcFklt2B&#10;uBjSOW/2PNw/LBYgy0L+71D+AgAA//8DAFBLAQItABQABgAIAAAAIQC2gziS/gAAAOEBAAATAAAA&#10;AAAAAAAAAAAAAAAAAABbQ29udGVudF9UeXBlc10ueG1sUEsBAi0AFAAGAAgAAAAhADj9If/WAAAA&#10;lAEAAAsAAAAAAAAAAAAAAAAALwEAAF9yZWxzLy5yZWxzUEsBAi0AFAAGAAgAAAAhAEZ8ED98AgAA&#10;/AQAAA4AAAAAAAAAAAAAAAAALgIAAGRycy9lMm9Eb2MueG1sUEsBAi0AFAAGAAgAAAAhAIA/KV/g&#10;AAAACwEAAA8AAAAAAAAAAAAAAAAA1gQAAGRycy9kb3ducmV2LnhtbFBLBQYAAAAABAAEAPMAAADj&#10;BQAAAAA=&#10;" fillcolor="#6504ae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123190</wp:posOffset>
                      </wp:positionV>
                      <wp:extent cx="914400" cy="1600200"/>
                      <wp:effectExtent l="0" t="0" r="0" b="635"/>
                      <wp:wrapNone/>
                      <wp:docPr id="27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0" type="#_x0000_t202" style="position:absolute;left:0;text-align:left;margin-left:9pt;margin-top:9.7pt;width:1in;height:12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YEuQIAAMUFAAAOAAAAZHJzL2Uyb0RvYy54bWysVG1vmzAQ/j5p/8Hyd4phzguopGpDmCZ1&#10;L1K7H+CACdbAZrYTUk377zubJE1aTZq28cGyfcfdPfc8vuubfdeiHddGKJnh6IpgxGWpKiE3Gf76&#10;WARzjIxlsmKtkjzDT9zgm8XbN9dDn/JYNaqtuEYQRJp06DPcWNunYWjKhnfMXKmeSzDWSnfMwlFv&#10;wkqzAaJ3bRgTMg0Hpateq5IbA7f5aMQLH7+ueWk/17XhFrUZhtqsX7Vf124NF9cs3WjWN6I8lMH+&#10;ooqOCQlJT6FyZhnaavEqVCdKrYyq7VWpulDVtSi5xwBoIvICzUPDeu6xQHNMf2qT+X9hy0+7LxqJ&#10;KsPxDCPJOuDoke8tulN7FPv+DL1Jwe2hB0e7h3vg2WM1/b0qvxkk1bJhcsNvtVZDw1kF9UWus+HZ&#10;r44RkxoXZD18VBXkYVurfKB9rTvXPGgHgujA09OJG1dLCZdJRCkBSwmmaEoIkO9TsPT4d6+Nfc9V&#10;h9wmwxq499HZ7t5YVw1Ljy4umVSFaFvPfysvLsBxvIHc8KuzuSo8nT8SkqzmqzkNaDxdBZTkeXBb&#10;LGkwLaLZJH+XL5d59NPljWjaiKri0qU5Siuif0bdQeSjKE7iMqoVlQvnSjJ6s162Gu0YSLvw36Eh&#10;Z27hZRm+CYDlBaQopuQuToJiOp8FtKCTIJmReUCi5C6ZEprQvLiEdC8k/3dIaABaJ/FkFNNvsRH/&#10;vcbG0k5YGB6t6DI8Pzmx1ElwJStPrWWiHfdnrXDlP7cC6D4S7QXrNDqq1e7Xe/82qMvu9LtW1RMo&#10;WCsQGIgRBh9s3BrP4DjAHMmw+b5lmmPUfpDwELxuYfD4A53M4E0hfW5Zn1uYLBsF48liNG6XdhxW&#10;216LTQPJxqcn1S08nlp4XT8XdnhyMCs8vMNcc8Po/Oy9nqfv4hcAAAD//wMAUEsDBBQABgAIAAAA&#10;IQDYiEHC4AAAAAkBAAAPAAAAZHJzL2Rvd25yZXYueG1sTI9BT8MwDIXvSPyHyEjcWLoyjVGaTgjE&#10;JC5oK3DgljamrUic0mRr9+/xTuxkPT/r+Xv5enJWHHAInScF81kCAqn2pqNGwcf7y80KRIiajLae&#10;UMERA6yLy4tcZ8aPtMNDGRvBIRQyraCNsc+kDHWLToeZ75HY+/aD05Hl0Egz6JHDnZVpkiyl0x3x&#10;h1b3+NRi/VPunYLP6u1od/3tV9KNr9tp87stnzeNUtdX0+MDiIhT/D+GEz6jQ8FMld+TCcKyXnGV&#10;yPN+AeLkL1NeVArSu/kCZJHL8wbFHwAAAP//AwBQSwECLQAUAAYACAAAACEAtoM4kv4AAADhAQAA&#10;EwAAAAAAAAAAAAAAAAAAAAAAW0NvbnRlbnRfVHlwZXNdLnhtbFBLAQItABQABgAIAAAAIQA4/SH/&#10;1gAAAJQBAAALAAAAAAAAAAAAAAAAAC8BAABfcmVscy8ucmVsc1BLAQItABQABgAIAAAAIQCIjLYE&#10;uQIAAMUFAAAOAAAAAAAAAAAAAAAAAC4CAABkcnMvZTJvRG9jLnhtbFBLAQItABQABgAIAAAAIQDY&#10;iEHC4AAAAAkBAAAPAAAAAAAAAAAAAAAAABMFAABkcnMvZG93bnJldi54bWxQSwUGAAAAAAQABADz&#10;AAAAIAYAAAAA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224155</wp:posOffset>
                      </wp:positionV>
                      <wp:extent cx="2171700" cy="1147445"/>
                      <wp:effectExtent l="0" t="0" r="0" b="0"/>
                      <wp:wrapNone/>
                      <wp:docPr id="26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1" type="#_x0000_t202" style="position:absolute;left:0;text-align:left;margin-left:81pt;margin-top:17.65pt;width:171pt;height:9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BzuQIAAMM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eF4ipFkHfTonu8tulF7RBJXn6E3Kbjd9eBo93AOffZcTX+rym8GSbVsmNzwa63V0HBWQX7E3QzP&#10;ro44xoGsh4+qgjhsa5UH2te6c8WDciBAhz49nHrjcinhMCYzMovAVIKNEDqjdOJjsPR4vdfGvueq&#10;Q26RYQ3N9/Bsd2usS4elRxcXTapCtK0XQCufHYDjeALB4aqzuTR8Px+TKFnNV3Ma0Hi6CmiU58F1&#10;saTBtCCzSf4uXy5z8tPFJTRtRFVx6cIctUXon/XuoPJRFSd1GdWKysG5lIzerJetRjsG2i78dyjI&#10;mVv4PA1fBODyghKJaXQTJ0Exnc8CWtBJkMyieRCR5CaZRjShefGc0q2Q/N8poSHDySSejGr6LbfI&#10;f6+5sbQTFqZHK7oMz09OLHUaXMnKt9Yy0Y7rs1K49J9KAe0+Ntor1ol0lKvdr/f+cXipOTWvVfUA&#10;EtYKBAZihMkHi0bpHxgNMEUybL5vmeYYtR8kPIOEUOrGjt/QySyGjT63rM8tTJYAlWGL0bhc2nFU&#10;bXstNg1EGh+eVNfwdGrhRf2U1eHBwaTw3A5TzY2i8733epq9i18AAAD//wMAUEsDBBQABgAIAAAA&#10;IQC4kRhs3gAAAAoBAAAPAAAAZHJzL2Rvd25yZXYueG1sTI/BTsMwEETvSPyDtUjcqN20iUoap0Ig&#10;riBKW4mbG2+TqPE6it0m/D3LCY4zO5p9U2wm14krDqH1pGE+UyCQKm9bqjXsPl8fViBCNGRN5wk1&#10;fGOATXl7U5jc+pE+8LqNteASCrnR0MTY51KGqkFnwsz3SHw7+cGZyHKopR3MyOWuk4lSmXSmJf7Q&#10;mB6fG6zO24vTsH87fR2W6r1+cWk/+klJco9S6/u76WkNIuIU/8Lwi8/oUDLT0V/IBtGxzhLeEjUs&#10;0gUIDqRqycZRQzLPFMiykP8nlD8AAAD//wMAUEsBAi0AFAAGAAgAAAAhALaDOJL+AAAA4QEAABMA&#10;AAAAAAAAAAAAAAAAAAAAAFtDb250ZW50X1R5cGVzXS54bWxQSwECLQAUAAYACAAAACEAOP0h/9YA&#10;AACUAQAACwAAAAAAAAAAAAAAAAAvAQAAX3JlbHMvLnJlbHNQSwECLQAUAAYACAAAACEA0qYgc7kC&#10;AADDBQAADgAAAAAAAAAAAAAAAAAuAgAAZHJzL2Uyb0RvYy54bWxQSwECLQAUAAYACAAAACEAuJEY&#10;bN4AAAAKAQAADwAAAAAAAAAAAAAAAAATBQAAZHJzL2Rvd25yZXYueG1sUEsFBgAAAAAEAAQA8wAA&#10;AB4GAAAAAA==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-123190</wp:posOffset>
                      </wp:positionV>
                      <wp:extent cx="1828800" cy="9372600"/>
                      <wp:effectExtent l="0" t="635" r="0" b="0"/>
                      <wp:wrapNone/>
                      <wp:docPr id="2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937260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CC99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81pt;margin-top:-9.7pt;width:2in;height:73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/3WuAIAAIIFAAAOAAAAZHJzL2Uyb0RvYy54bWysVNuO0zAQfUfiHyy/d3MhvSTadLV0CUJa&#10;YMWCeHYdJ7FwbGO7TRfEvzN20tLCC0LkwfFlPHPmzPFc3xx6gfbMWK5kiZOrGCMmqaq5bEv86WM1&#10;W2FkHZE1EUqyEj8xi2/Wz59dD7pgqeqUqJlB4ETaYtAl7pzTRRRZ2rGe2CulmYTDRpmeOFiaNqoN&#10;GcB7L6I0jhfRoEytjaLMWti9Gw/xOvhvGkbd+6axzCFRYsDmwmjCuPVjtL4mRWuI7jidYJB/QNET&#10;LiHoydUdcQTtDP/DVc+pUVY17oqqPlJNwykLOUA2SfxbNo8d0SzkAuRYfaLJ/j+39N3+wSBelzid&#10;YyRJDzX6AKwR2QqGFp6fQdsCzB71g/EZWn2v6BeLpNp0YMVujVFDx0gNqBJvH11c8AsLV9F2eKtq&#10;8E52TgWqDo3pvUMgAR1CRZ5OFWEHhyhsJqt0tYqhcBTO8hfLdAELH4MUx+vaWPeaqR75SYkNgA/u&#10;yf7eutH0aDIVqK64EMgo95m7LnDs44ZDC3fGCdIKEhq3rWm3G2HQnoCKNps8r6oJRGvPrZPYf8HT&#10;xZUqfGdXAH57DCW4RMCjj4UsJYJBLUYeg5oCWB9ESD9K5cGPaY07QNUE2pMWNPc9T9Isfpnms2qx&#10;Ws6yKpvP8mW8msVJ/jJfxFme3VU/PM4kKzpe10zec8mO+k+yv9PX9BJH5YYXgAao0hyU5KFaJfgJ&#10;/QUfgaZjHS/Meu6gHQjelxjK7smEVEnh5fVK1mHuCBfjPLqEH1QBHBz/gZUgRq+/UcdbVT+BFqH2&#10;gW9oXDDplPmG0QBNoMT2644YhpF4I6H8eZJlvmuERTZfprAw5yfb8xMiKbgqscNQUD/duLHT7LTh&#10;bQeRkkCMVLfwBhoe1Onfx4hqejnw0EMGU1PyneR8Hax+tc71TwAAAP//AwBQSwMEFAAGAAgAAAAh&#10;AFlsC7/gAAAADAEAAA8AAABkcnMvZG93bnJldi54bWxMj8FOwzAQRO9I/IO1SFxQ67QkEYQ4FaqE&#10;OLaE9u7G2yQ0Xkexm6Z/z3Iqx9kZzb7JV5PtxIiDbx0pWMwjEEiVMy3VCnbfH7MXED5oMrpzhAqu&#10;6GFV3N/lOjPuQl84lqEWXEI+0wqaEPpMSl81aLWfux6JvaMbrA4sh1qaQV+43HZyGUWptLol/tDo&#10;HtcNVqfybBUcy5/d0yZsT7h36/34HF0/N0mp1OPD9P4GIuAUbmH4w2d0KJjp4M5kvOhYp0veEhTM&#10;Fq8xCE7EScSXA1txkqYgi1z+H1H8AgAA//8DAFBLAQItABQABgAIAAAAIQC2gziS/gAAAOEBAAAT&#10;AAAAAAAAAAAAAAAAAAAAAABbQ29udGVudF9UeXBlc10ueG1sUEsBAi0AFAAGAAgAAAAhADj9If/W&#10;AAAAlAEAAAsAAAAAAAAAAAAAAAAALwEAAF9yZWxzLy5yZWxzUEsBAi0AFAAGAAgAAAAhABj3/da4&#10;AgAAggUAAA4AAAAAAAAAAAAAAAAALgIAAGRycy9lMm9Eb2MueG1sUEsBAi0AFAAGAAgAAAAhAFls&#10;C7/gAAAADAEAAA8AAAAAAAAAAAAAAAAAEgUAAGRycy9kb3ducmV2LnhtbFBLBQYAAAAABAAEAPMA&#10;AAAfBgAAAAA=&#10;" fillcolor="#c9f" stroked="f">
                      <v:fill angle="90" focus="100%" type="gradient"/>
                    </v:rect>
                  </w:pict>
                </mc:Fallback>
              </mc:AlternateContent>
            </w:r>
          </w:p>
        </w:tc>
      </w:tr>
      <w:tr w:rsidR="00A05DBB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1369060</wp:posOffset>
                      </wp:positionV>
                      <wp:extent cx="1990725" cy="457200"/>
                      <wp:effectExtent l="0" t="0" r="0" b="2540"/>
                      <wp:wrapNone/>
                      <wp:docPr id="24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32" type="#_x0000_t202" style="position:absolute;left:0;text-align:left;margin-left:85.5pt;margin-top:107.8pt;width:156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wXtw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nBEMBK0A44e2GjQrRzRZWz7M/Q6Bbf7HhzNCOfAs6tV93ey/KqRkKuGii27UUoODaMV5Bfam/7Z&#10;1QlHW5DN8EFWEIfujHRAY6062zxoBwJ04OnxxI3NpbQhkyRYRDOMSrCR2QLIdyFoerzdK23eMdkh&#10;u8iwAu4dOt3faWOzoenRxQYTsuBt6/hvxbMDcJxOIDZctTabhaPzRxIk63gdE49E87VHgjz3booV&#10;8eZFuJjll/lqlYc/bdyQpA2vKiZsmKO0QvJn1B1EPoniJC4tW15ZOJuSVtvNqlVoT0HahfsODTlz&#10;85+n4ZoAtbwoKYxIcBslXjGPFx4pyMxLFkHsBWFym8wDkpC8eF7SHRfs30tCQ4aTGXDqyvltbYH7&#10;XtdG044bGB4t7zIcn5xoaiW4FpWj1lDeTuuzVtj0n1oBdB+JdoK1Gp3UasbN6N7G3Ea3Yt7I6hEU&#10;rCQIDGQKgw8WjVTfMRpgiGRYf9tRxTBq3wt4BUlIiJ06buNEi5E6t2zOLVSUAJVhg9G0XJlpUu16&#10;xbcNRJrenZA38HJq7kT9lNXhvcGgcLUdhpqdROd75/U0epe/AAAA//8DAFBLAwQUAAYACAAAACEA&#10;pFExJt8AAAALAQAADwAAAGRycy9kb3ducmV2LnhtbEyPzU7DMBCE70i8g7VI3KidKklDiFMhEFcQ&#10;5Ufi5sbbJCJeR7HbhLdnOdHjzI5mv6m2ixvECafQe9KQrBQIpMbbnloN729PNwWIEA1ZM3hCDT8Y&#10;YFtfXlSmtH6mVzztYiu4hEJpNHQxjqWUoenQmbDyIxLfDn5yJrKcWmknM3O5G+RaqVw60xN/6MyI&#10;Dx0237uj0/DxfPj6TNVL++iycfaLkuRupdbXV8v9HYiIS/wPwx8+o0PNTHt/JBvEwHqT8JaoYZ1k&#10;OQhOpEWagdizU2xykHUlzzfUvwAAAP//AwBQSwECLQAUAAYACAAAACEAtoM4kv4AAADhAQAAEwAA&#10;AAAAAAAAAAAAAAAAAAAAW0NvbnRlbnRfVHlwZXNdLnhtbFBLAQItABQABgAIAAAAIQA4/SH/1gAA&#10;AJQBAAALAAAAAAAAAAAAAAAAAC8BAABfcmVscy8ucmVsc1BLAQItABQABgAIAAAAIQAjGowXtwIA&#10;AMIFAAAOAAAAAAAAAAAAAAAAAC4CAABkcnMvZTJvRG9jLnhtbFBLAQItABQABgAIAAAAIQCkUTEm&#10;3wAAAAsBAAAPAAAAAAAAAAAAAAAAABEFAABkcnMvZG93bnJldi54bWxQSwUGAAAAAAQABADzAAAA&#10;HQYAAAAA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142875</wp:posOffset>
                      </wp:positionV>
                      <wp:extent cx="914400" cy="1600200"/>
                      <wp:effectExtent l="0" t="0" r="0" b="0"/>
                      <wp:wrapNone/>
                      <wp:docPr id="23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3" type="#_x0000_t202" style="position:absolute;left:0;text-align:left;margin-left:8.25pt;margin-top:11.25pt;width:1in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vztwIAAMUFAAAOAAAAZHJzL2Uyb0RvYy54bWysVO1umzAU/T9p72D5P+WjTgKopGpDmCZ1&#10;H1K7B3DABGtgM9sJVFPffdcmSdNWk6Zt/LCw7/W5H+f4Xl2PXYv2TGkuRYbDiwAjJkpZcbHN8LeH&#10;wosx0oaKirZSsAw/Mo2vl+/fXQ19yiLZyLZiCgGI0OnQZ7gxpk99X5cN66i+kD0TYKyl6qiBrdr6&#10;laIDoHetHwXB3B+kqnolS6Y1nOaTES8dfl2z0nypa80MajMMuRm3Krdu7Oovr2i6VbRveHlIg/5F&#10;Fh3lAoKeoHJqKNop/gaq46WSWtbmopSdL+ual8zVANWEwatq7hvaM1cLNEf3pzbp/wdbft5/VYhX&#10;GY4uMRK0A44e2GjQrRxRFNv+DL1Owe2+B0czwjnw7GrV/Z0sv2sk5KqhYstulJJDw2gF+YX2pn92&#10;dcLRFmQzfJIVxKE7Ix3QWKvONg/agQAdeHo8cWNzKeEwCQkJwFKCKZwHAZDvQtD0eLtX2nxgskP2&#10;J8MKuHfodH+njc2GpkcXG0zIgret478VLw7AcTqB2HDV2mwWjs6fSZCs43VMPBLN1x4J8ty7KVbE&#10;mxfhYpZf5qtVHj7ZuCFJG15VTNgwR2mF5M+oO4h8EsVJXFq2vLJwNiWttptVq9CegrQL9x0acubm&#10;v0zDNQFqeVVSGJHgNkq8Yh4vPFKQmZcsgtgLwuQ2mQckIXnxsqQ7Lti/l4QGoHUWzSYx/ba2wH1v&#10;a6Npxw0Mj5Z3GY5PTjS1ElyLylFrKG+n/7NW2PSfWwF0H4l2grUandRqxs3o3sbCRrdi3sjqERSs&#10;JAgMxAiDD37sGi1gO8AcybD+saOKYdR+FPAQnG5h8LgNmS0i8FPnls25hYqykTCeDEbT78pMw2rX&#10;K75tINj09IS8gcdTc6fr58QOTw5mhSvvMNfsMDrfO6/n6bv8BQAA//8DAFBLAwQUAAYACAAAACEA&#10;JZ6Rhd4AAAAJAQAADwAAAGRycy9kb3ducmV2LnhtbExPQU7DMBC8I/EHa5G4UZtAAwpxKgSiEhfU&#10;Bjhwc5IlibDXIXab9PdsT+W0Ozujmdl8NTsr9jiG3pOG64UCgVT7pqdWw8f7y9U9iBANNcZ6Qg0H&#10;DLAqzs9ykzV+oi3uy9gKNqGQGQ1djEMmZag7dCYs/IDE3LcfnYkMx1Y2o5nY3FmZKJVKZ3rihM4M&#10;+NRh/VPunIbP6u1gt8PNl+qn1828/t2Uz+tW68uL+fEBRMQ5nsRwrM/VoeBOld9RE4RlnC5ZqSFJ&#10;eB75VPFS8eHudgmyyOX/D4o/AAAA//8DAFBLAQItABQABgAIAAAAIQC2gziS/gAAAOEBAAATAAAA&#10;AAAAAAAAAAAAAAAAAABbQ29udGVudF9UeXBlc10ueG1sUEsBAi0AFAAGAAgAAAAhADj9If/WAAAA&#10;lAEAAAsAAAAAAAAAAAAAAAAALwEAAF9yZWxzLy5yZWxzUEsBAi0AFAAGAAgAAAAhAGiZ+/O3AgAA&#10;xQUAAA4AAAAAAAAAAAAAAAAALgIAAGRycy9lMm9Eb2MueG1sUEsBAi0AFAAGAAgAAAAhACWekYXe&#10;AAAACQEAAA8AAAAAAAAAAAAAAAAAEQUAAGRycy9kb3ducmV2LnhtbFBLBQYAAAAABAAEAPMAAAAc&#10;BgAAAAA=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261620</wp:posOffset>
                      </wp:positionV>
                      <wp:extent cx="2171700" cy="1147445"/>
                      <wp:effectExtent l="0" t="4445" r="0" b="635"/>
                      <wp:wrapNone/>
                      <wp:docPr id="22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34" type="#_x0000_t202" style="position:absolute;left:0;text-align:left;margin-left:81pt;margin-top:20.6pt;width:171pt;height:9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FjuQIAAMM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eMowkjQHnp0z/YG3cg9imJbn3HQGbjdDeBo9nAOfXZc9XArq28aCblsqdiwa6Xk2DJaQ36hvemf&#10;XZ1wtAVZjx9lDXHo1kgHtG9Ub4sH5UCADn16OPXG5lLBYRTGYRyAqQJbGJKYkJmLQbPj9UFp857J&#10;HtlFjhU038HT3a02Nh2aHV1sNCFL3nVOAJ14dgCO0wkEh6vWZtNw/XxMg3SVrBLikWi+8khQFN51&#10;uSTevAzjWfGuWC6L8KeNG5Ks5XXNhA1z1FZI/qx3B5VPqjipS8uO1xbOpqTVZr3sFNpR0HbpvkNB&#10;ztz852m4IgCXF5TCiAQ3UeqV8yT2SElmXhoHiReE6U06D0hKivI5pVsu2L9TQmOO01k0m9T0W26B&#10;+15zo1nPDUyPjvc5Tk5ONLMaXInatdZQ3k3rs1LY9J9KAe0+Ntop1op0kqvZr/fucSQ2ulXzWtYP&#10;IGElQWAgRph8sGil+oHRCFMkx/r7liqGUfdBwDNIQ0Ls2HEbMosj2Khzy/rcQkUFUDk2GE3LpZlG&#10;1XZQfNNCpOnhCXkNT6fhTtRPWR0eHEwKx+0w1ewoOt87r6fZu/gFAAD//wMAUEsDBBQABgAIAAAA&#10;IQBf9o/B3QAAAAoBAAAPAAAAZHJzL2Rvd25yZXYueG1sTI/BTsMwEETvSPyDtUjcqB0rrWgap0Ig&#10;riBaQOrNjbdJRLyOYrcJf89yguPMjmbflNvZ9+KCY+wCGcgWCgRSHVxHjYH3/fPdPYiYLDnbB0ID&#10;3xhhW11flbZwYaI3vOxSI7iEYmENtCkNhZSxbtHbuAgDEt9OYfQ2sRwb6UY7cbnvpVZqJb3tiD+0&#10;dsDHFuuv3dkb+Hg5HT5z9do8+eUwhVlJ8mtpzO3N/LABkXBOf2H4xWd0qJjpGM7kouhZrzRvSQby&#10;TIPgwFLlbBwNaJ2tQVal/D+h+gEAAP//AwBQSwECLQAUAAYACAAAACEAtoM4kv4AAADhAQAAEwAA&#10;AAAAAAAAAAAAAAAAAAAAW0NvbnRlbnRfVHlwZXNdLnhtbFBLAQItABQABgAIAAAAIQA4/SH/1gAA&#10;AJQBAAALAAAAAAAAAAAAAAAAAC8BAABfcmVscy8ucmVsc1BLAQItABQABgAIAAAAIQDlRJFjuQIA&#10;AMMFAAAOAAAAAAAAAAAAAAAAAC4CAABkcnMvZTJvRG9jLnhtbFBLAQItABQABgAIAAAAIQBf9o/B&#10;3QAAAAoBAAAPAAAAAAAAAAAAAAAAABMFAABkcnMvZG93bnJldi54bWxQSwUGAAAAAAQABADzAAAA&#10;HQYAAAAA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1369695</wp:posOffset>
                      </wp:positionV>
                      <wp:extent cx="1990725" cy="457200"/>
                      <wp:effectExtent l="0" t="0" r="0" b="1905"/>
                      <wp:wrapNone/>
                      <wp:docPr id="2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o:spid="_x0000_s1035" type="#_x0000_t202" style="position:absolute;left:0;text-align:left;margin-left:85.5pt;margin-top:107.85pt;width:156.7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lEtgIAAMIFAAAOAAAAZHJzL2Uyb0RvYy54bWysVMlu2zAQvRfoPxC8K1pCLxIiB7ZlFQXS&#10;BUj6AbREWUQlUiVpS2nRf++Qsh0nQYGirQ4Cl+Gb5b2Zm9uhbdCBKc2lSHF4FWDERCFLLnYp/vKQ&#10;e3OMtKGipI0ULMWPTOPbxds3N32XsEjWsimZQgAidNJ3Ka6N6RLf10XNWqqvZMcEXFZStdTAVu38&#10;UtEe0NvGj4Jg6vdSlZ2SBdMaTrPxEi8cflWxwnyqKs0MalIMsRn3V+6/tX9/cUOTnaJdzYtjGPQv&#10;omgpF+D0DJVRQ9Fe8VdQLS+U1LIyV4VsfVlVvGAuB8gmDF5kc1/TjrlcoDi6O5dJ/z/Y4uPhs0K8&#10;THEUYiRoCxw9sMGglRzQdWzr03c6AbP7DgzNAOfAs8tVd3ey+KqRkOuaih1bKiX7mtES4gvtS//i&#10;6YijLci2/yBL8EP3RjqgoVKtLR6UAwE68PR45sbGUliXcRzMoglGBdyRyQzIdy5ocnrdKW3eMdki&#10;u0ixAu4dOj3caWOjocnJxDoTMudN4/hvxLMDMBxPwDc8tXc2CkfnjziIN/PNnHgkmm48EmSZt8zX&#10;xJvm4WySXWfrdRb+tH5DktS8LJmwbk7SCsmfUXcU+SiKs7i0bHhp4WxIWu2260ahAwVp5+47FuTC&#10;zH8ehisC5PIipTAiwSqKvXw6n3kkJxMvngVzLwjjVTwNSEyy/HlKd1ywf08J9SmOJ8CpS+e3uQXu&#10;e50bTVpuYHg0vE3x/GxEEyvBjSgdtYbyZlxflMKG/1QKoPtEtBOs1eioVjNsB9cb5z7YyvIRFKwk&#10;CAxkCoMPFrVU3zHqYYikWH/bU8Uwat4L6II4JMROHbdxosVIXd5sL2+oKAAqxQajcbk246Tad4rv&#10;avA09p2QS+icijtR2xYbozr2GwwKl9txqNlJdLl3Vk+jd/ELAAD//wMAUEsDBBQABgAIAAAAIQDj&#10;xiNx3gAAAAsBAAAPAAAAZHJzL2Rvd25yZXYueG1sTI/BTsMwEETvSPyDtUjcqJ0qISHEqRCIK4gC&#10;lXpz420SEa+j2G3C37Oc4Dizo9k31WZxgzjjFHpPGpKVAoHUeNtTq+Hj/fmmABGiIWsGT6jhGwNs&#10;6suLypTWz/SG521sBZdQKI2GLsaxlDI0HToTVn5E4tvRT85EllMr7WRmLneDXCt1K53piT90ZsTH&#10;Dpuv7clp+Hw57nepem2fXDbOflGS3J3U+vpqebgHEXGJf2H4xWd0qJnp4E9kgxhY5wlviRrWSZaD&#10;4ERapBmIAztFnoOsK/l/Q/0DAAD//wMAUEsBAi0AFAAGAAgAAAAhALaDOJL+AAAA4QEAABMAAAAA&#10;AAAAAAAAAAAAAAAAAFtDb250ZW50X1R5cGVzXS54bWxQSwECLQAUAAYACAAAACEAOP0h/9YAAACU&#10;AQAACwAAAAAAAAAAAAAAAAAvAQAAX3JlbHMvLnJlbHNQSwECLQAUAAYACAAAACEAHcZJRLYCAADC&#10;BQAADgAAAAAAAAAAAAAAAAAuAgAAZHJzL2Uyb0RvYy54bWxQSwECLQAUAAYACAAAACEA48Yjcd4A&#10;AAALAQAADwAAAAAAAAAAAAAAAAAQBQAAZHJzL2Rvd25yZXYueG1sUEsFBgAAAAAEAAQA8wAAABsG&#10;AAAAAA=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-2105025</wp:posOffset>
                      </wp:positionH>
                      <wp:positionV relativeFrom="paragraph">
                        <wp:posOffset>3183255</wp:posOffset>
                      </wp:positionV>
                      <wp:extent cx="1990725" cy="457200"/>
                      <wp:effectExtent l="0" t="1905" r="0" b="0"/>
                      <wp:wrapNone/>
                      <wp:docPr id="20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36" type="#_x0000_t202" style="position:absolute;left:0;text-align:left;margin-left:-165.75pt;margin-top:250.65pt;width:156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dduAIAAMM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BeQRtoUcPbDBoJQd0NbP16TudgNt9B45mgHPos+OquztZfNVIyHVNxY7dKiX7mtES8gvtTf/i&#10;6oijLci2/yBLiEP3RjqgoVKtLR6UAwE6JPJ47o3NpbAh4ziYR1OMCrCR6Rya70LQ5HS7U9q8Y7JF&#10;dpFiBb136PRwp43NhiYnFxtMyJw3jet/I54dgON4ArHhqrXZLFw7f8RBvFlsFsQj0WzjkSDLvNt8&#10;TbxZHs6n2VW2XmfhTxs3JEnNy5IJG+YkrZD8WeuOIh9FcRaXlg0vLZxNSavddt0odKAg7dx9x4Jc&#10;uPnP03BFAC4vKIURCVZR7OWzxdwjOZl68TxYeEEYr+JZQGKS5c8p3XHB/p0S6lMcT6Gnjs5vuQXu&#10;e82NJi03MDwa3qZ4cXaiiZXgRpSutYbyZlxflMKm/1QKaPep0U6wVqOjWs2wHdzbCJ3WrJq3snwE&#10;CSsJCgOdwuSDRS3Vd4x6mCIp1t/2VDGMmvcCnkEcEmLHjts41WKkLi3bSwsVBUCl2GA0LtdmHFX7&#10;TvFdDZHGhyfkLTydijtVP2V1fHAwKRy541Szo+hy77yeZu/yFwAAAP//AwBQSwMEFAAGAAgAAAAh&#10;AKTvKDzfAAAADAEAAA8AAABkcnMvZG93bnJldi54bWxMj01PwzAMhu9I/IfISNy6pITCKE0nBOIK&#10;YnxI3LLGaysap2qytfx7zAmOth+9ft5qs/hBHHGKfSAD+UqBQGqC66k18Pb6mK1BxGTJ2SEQGvjG&#10;CJv69KSypQszveBxm1rBIRRLa6BLaSyljE2H3sZVGJH4tg+Tt4nHqZVusjOH+0FeKHUlve2JP3R2&#10;xPsOm6/twRt4f9p/flyq5/bBF+McFiXJ30hjzs+Wu1sQCZf0B8OvPqtDzU67cCAXxWAg0zovmDVQ&#10;qFyDYCTL11xvx5trrUHWlfxfov4BAAD//wMAUEsBAi0AFAAGAAgAAAAhALaDOJL+AAAA4QEAABMA&#10;AAAAAAAAAAAAAAAAAAAAAFtDb250ZW50X1R5cGVzXS54bWxQSwECLQAUAAYACAAAACEAOP0h/9YA&#10;AACUAQAACwAAAAAAAAAAAAAAAAAvAQAAX3JlbHMvLnJlbHNQSwECLQAUAAYACAAAACEA3PonXbgC&#10;AADDBQAADgAAAAAAAAAAAAAAAAAuAgAAZHJzL2Uyb0RvYy54bWxQSwECLQAUAAYACAAAACEApO8o&#10;PN8AAAAMAQAADwAAAAAAAAAAAAAAAAASBQAAZHJzL2Rvd25yZXYueG1sUEsFBgAAAAAEAAQA8wAA&#10;AB4GAAAAAA=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151765</wp:posOffset>
                      </wp:positionV>
                      <wp:extent cx="914400" cy="1600200"/>
                      <wp:effectExtent l="0" t="0" r="0" b="635"/>
                      <wp:wrapNone/>
                      <wp:docPr id="19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7" type="#_x0000_t202" style="position:absolute;left:0;text-align:left;margin-left:9pt;margin-top:11.95pt;width:1in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f1twIAAMYFAAAOAAAAZHJzL2Uyb0RvYy54bWysVG1vmzAQ/j5p/8Hyd4qhzguopGpDmCZ1&#10;L1K7H+CACdbAZrYTUk397zubJE1bTZq28cGyfcfdPfc8vqvrfdeiHddGKJnh6IJgxGWpKiE3Gf72&#10;UARzjIxlsmKtkjzDj9zg68X7d1dDn/JYNaqtuEYQRJp06DPcWNunYWjKhnfMXKieSzDWSnfMwlFv&#10;wkqzAaJ3bRgTMg0Hpateq5IbA7f5aMQLH7+ueWm/1LXhFrUZhtqsX7Vf124NF1cs3WjWN6I8lMH+&#10;ooqOCQlJT6FyZhnaavEmVCdKrYyq7UWpulDVtSi5xwBoIvIKzX3Deu6xQHNMf2qT+X9hy8+7rxqJ&#10;CrhLMJKsA44e+N6iW7VHl74/Q29ScLvvwdHu4R58PVbT36nyu0FSLRsmN/xGazU0nFVQX+Q6G579&#10;6hgxqXFB1sMnVUEetrXKB9rXunPNg3YgiA48PZ64cbWUcJlElBKwlGCKpoQA+T4FS49/99rYD1x1&#10;yG0yrIF7H53t7ox11bD06OKSSVWItvX8t/LFBTiON5AbfnU2V4Wn82dCktV8NacBjaergJI8D26K&#10;JQ2mRTSb5Jf5cplHTy5vRNNGVBWXLs1RWhH9M+oOIh9FcRKXUa2oXDhXktGb9bLVaMdA2oX/Dg05&#10;cwtfluGbAFheQYpiSm7jJCim81lACzoJkhmZByRKbpMpoQnNi5eQ7oTk/w4JDUDrJJ6MYvotNuK/&#10;t9hY2gkLw6MVXYbnJyeWOgmuZOWptUy04/6sFa7851YA3UeivWCdRke12v16P74NL2cn4LWqHkHC&#10;WoHCQI0w+WDj1ngGxwEGSYbNjy3THKP2o4SX4IULk8cf6GQWg58+t6zPLUyWjYL5ZDEat0s7Tqtt&#10;r8WmgWTj25PqBl5PLbywnws7vDkYFh7fYbC5aXR+9l7P43fxCwAA//8DAFBLAwQUAAYACAAAACEA&#10;iAQYLd8AAAAJAQAADwAAAGRycy9kb3ducmV2LnhtbEyPwU7DMBBE70j8g7VI3KhDKkob4lQIRCUu&#10;qA1w4ObESxJhr0PsNunfsz3R48ysZt/k68lZccAhdJ4U3M4SEEi1Nx01Cj7eX26WIELUZLT1hAqO&#10;GGBdXF7kOjN+pB0eytgILqGQaQVtjH0mZahbdDrMfI/E2bcfnI4sh0aaQY9c7qxMk2Qhne6IP7S6&#10;x6cW659y7xR8Vm9Hu+vnX0k3vm6nze+2fN40Sl1fTY8PICJO8f8YTviMDgUzVX5PJgjLeslTooJ0&#10;vgJxyhcpGxUb93crkEUuzxcUfwAAAP//AwBQSwECLQAUAAYACAAAACEAtoM4kv4AAADhAQAAEwAA&#10;AAAAAAAAAAAAAAAAAAAAW0NvbnRlbnRfVHlwZXNdLnhtbFBLAQItABQABgAIAAAAIQA4/SH/1gAA&#10;AJQBAAALAAAAAAAAAAAAAAAAAC8BAABfcmVscy8ucmVsc1BLAQItABQABgAIAAAAIQAnBnf1twIA&#10;AMYFAAAOAAAAAAAAAAAAAAAAAC4CAABkcnMvZTJvRG9jLnhtbFBLAQItABQABgAIAAAAIQCIBBgt&#10;3wAAAAkBAAAPAAAAAAAAAAAAAAAAABEFAABkcnMvZG93bnJldi54bWxQSwUGAAAAAAQABADzAAAA&#10;HQYAAAAA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252730</wp:posOffset>
                      </wp:positionV>
                      <wp:extent cx="2171700" cy="1147445"/>
                      <wp:effectExtent l="0" t="0" r="0" b="0"/>
                      <wp:wrapNone/>
                      <wp:docPr id="18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8" type="#_x0000_t202" style="position:absolute;left:0;text-align:left;margin-left:81pt;margin-top:19.9pt;width:171pt;height: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hzuQIAAMQ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oHnRK0gx7ds9GgGzmiKLH1GXqdgttdD45mhHPwdVx1fyvLbxoJuWqo2LJrpeTQMFpBfqG96Z9d&#10;nXC0BdkMH2UFcejOSAc01qqzxYNyIECHPj2cemNzKeEwCuMwDsBUgi0MSUzIzMWg6fF6r7R5z2SH&#10;7CLDCprv4On+VhubDk2PLjaakAVvWyeAVjw7AMfpBILDVWuzabh+PiZBsl6sF8Qj0XztkSDPveti&#10;Rbx5Ecaz/F2+WuXhTxs3JGnDq4oJG+aorZD8We8OKp9UcVKXli2vLJxNSavtZtUqtKeg7cJ9h4Kc&#10;ufnP03BFAC4vKIURCW6ixCvmi9gjBZl5SRwsvCBMbpJ5QBKSF88p3XLB/p0SGjKczKLZpKbfcgvc&#10;95obTTtuYHq0vMvw4uREU6vBtahcaw3l7bQ+K4VN/6kU0O5jo51irUgnuZpxM06PI7LhrZw3snoA&#10;DSsJCgM1wuiDRSPVD4wGGCMZ1t93VDGM2g8C3kESEmLnjtuQWRzBRp1bNucWKkqAyrDBaFquzDSr&#10;dr3i2wYiTS9PyGt4OzV3qn7K6vDiYFQ4coexZmfR+d55PQ3f5S8AAAD//wMAUEsDBBQABgAIAAAA&#10;IQD3lrnH3QAAAAoBAAAPAAAAZHJzL2Rvd25yZXYueG1sTI/NTsMwEITvSLyDtUjcqE1oKhqyqRCI&#10;K4jyI3Fz420SEa+j2G3C27Oc6HFmR7PzlZvZ9+pIY+wCI1wvDCjiOriOG4T3t6erW1AxWXa2D0wI&#10;PxRhU52flbZwYeJXOm5To6SEY2ER2pSGQutYt+RtXISBWG77MHqbRI6NdqOdpNz3OjNmpb3tWD60&#10;dqCHlurv7cEjfDzvvz6X5qV59Pkwhdlo9muNeHkx39+BSjSn/zD8zZfpUMmmXTiwi6oXvcqEJSHc&#10;rAVBArlZirFDyDKTg65KfYpQ/QIAAP//AwBQSwECLQAUAAYACAAAACEAtoM4kv4AAADhAQAAEwAA&#10;AAAAAAAAAAAAAAAAAAAAW0NvbnRlbnRfVHlwZXNdLnhtbFBLAQItABQABgAIAAAAIQA4/SH/1gAA&#10;AJQBAAALAAAAAAAAAAAAAAAAAC8BAABfcmVscy8ucmVsc1BLAQItABQABgAIAAAAIQCvYlhzuQIA&#10;AMQFAAAOAAAAAAAAAAAAAAAAAC4CAABkcnMvZTJvRG9jLnhtbFBLAQItABQABgAIAAAAIQD3lrnH&#10;3QAAAAoBAAAPAAAAAAAAAAAAAAAAABMFAABkcnMvZG93bnJldi54bWxQSwUGAAAAAAQABADzAAAA&#10;HQYAAAAA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5DBB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133985</wp:posOffset>
                      </wp:positionV>
                      <wp:extent cx="914400" cy="1600200"/>
                      <wp:effectExtent l="0" t="635" r="0" b="0"/>
                      <wp:wrapNone/>
                      <wp:docPr id="17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9" type="#_x0000_t202" style="position:absolute;left:0;text-align:left;margin-left:8.25pt;margin-top:10.55pt;width:1in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BftgIAAMYFAAAOAAAAZHJzL2Uyb0RvYy54bWysVFtv2yAUfp+0/4B4d41dcrFVp2rjeJrU&#10;XaR2P4DYOEazwQMSp5r633fASZq2mjRt4wEB53Bu33fO1fW+a9GOayOUzHB0QTDislSVkJsMf3so&#10;gjlGxjJZsVZJnuFHbvD14v27q6FPeawa1VZcIzAiTTr0GW6s7dMwNGXDO2YuVM8lCGulO2bhqjdh&#10;pdkA1rs2jAmZhoPSVa9VyY2B13wU4oW3X9e8tF/q2nCL2gxDbNbv2u9rt4eLK5ZuNOsbUR7CYH8R&#10;RceEBKcnUzmzDG21eGOqE6VWRtX2olRdqOpalNznANlE5FU29w3ruc8FimP6U5nM/zNbft591UhU&#10;gN0MI8k6wOiB7y26VXsUX7r6DL1JQe2+B0W7h3fQ9bma/k6V3w2SatkwueE3Wquh4ayC+CL3Mzz7&#10;Otoxzsh6+KQq8MO2VnlD+1p3rnhQDgTWAafHEzYulhIek4hSApISRNGUEADfu2Dp8Xevjf3AVYfc&#10;IcMasPfW2e7OWBcNS48qzplUhWhbj38rXzyA4vgCvuGrk7koPJw/E5Ks5qs5DWg8XQWU5HlwUyxp&#10;MC2i2SS/zJfLPHpyfiOaNqKquHRujtSK6J9BdyD5SIoTuYxqReXMuZCM3qyXrUY7BtQu/DoU5Ewt&#10;fBmGLwLk8iqlKKbkNk6CYjqfBbSgkyCZkXlAouQ2mRKa0Lx4mdKdkPzfU0IDwDqJJyOZfpsb8ett&#10;bizthIXh0Youw/OTEksdBVey8tBaJtrxfFYKF/5zKQDuI9CesI6jI1vtfr0fe+PUCGtVPQKFtQKG&#10;ARth8sHB7fEMrgMMkgybH1umOUbtRwmd4IkLk8df6GQWg54+l6zPJUyWjYL5ZDEaj0s7Tqttr8Wm&#10;AWdj70l1A91TC09s12ZjYIeeg2Hh8zsMNjeNzu9e63n8Ln4BAAD//wMAUEsDBBQABgAIAAAAIQCM&#10;Ywau3gAAAAkBAAAPAAAAZHJzL2Rvd25yZXYueG1sTI89T8MwEIZ3JP6DdUhs1E4rAgpxKgSiEgtq&#10;AwxsTnwkEfE5xG6T/nuuUxnfD733XL6eXS8OOIbOk4ZkoUAg1d521Gj4eH+5uQcRoiFrek+o4YgB&#10;1sXlRW4y6yfa4aGMjeARCpnR0MY4ZFKGukVnwsIPSJx9+9GZyHJspB3NxOOul0ulUulMR3yhNQM+&#10;tVj/lHun4bN6O/a7YfWluul1O29+t+XzptH6+mp+fAARcY7nMpzwGR0KZqr8nmwQPev0lpsalkkC&#10;4pSnio2KjbtVArLI5f8Pij8AAAD//wMAUEsBAi0AFAAGAAgAAAAhALaDOJL+AAAA4QEAABMAAAAA&#10;AAAAAAAAAAAAAAAAAFtDb250ZW50X1R5cGVzXS54bWxQSwECLQAUAAYACAAAACEAOP0h/9YAAACU&#10;AQAACwAAAAAAAAAAAAAAAAAvAQAAX3JlbHMvLnJlbHNQSwECLQAUAAYACAAAACEAdCRwX7YCAADG&#10;BQAADgAAAAAAAAAAAAAAAAAuAgAAZHJzL2Uyb0RvYy54bWxQSwECLQAUAAYACAAAACEAjGMGrt4A&#10;AAAJAQAADwAAAAAAAAAAAAAAAAAQBQAAZHJzL2Rvd25yZXYueG1sUEsFBgAAAAAEAAQA8wAAABsG&#10;AAAAAA==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252730</wp:posOffset>
                      </wp:positionV>
                      <wp:extent cx="2171700" cy="1147445"/>
                      <wp:effectExtent l="0" t="0" r="0" b="0"/>
                      <wp:wrapNone/>
                      <wp:docPr id="16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40" type="#_x0000_t202" style="position:absolute;left:0;text-align:left;margin-left:81pt;margin-top:19.9pt;width:171pt;height:9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vUuQIAAMQ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o3x0jQDnp0z0aDbuSIosjWZ+h1Cm53PTiaEc7B13HV/a0sv2kk5KqhYsuulZJDw2gF+YX2pn92&#10;dcLRFmQzfJQVxKE7Ix3QWKvOFg/KgQAd+vRw6o3NpYTDKIzDOABTCbYwJDEhMxeDpsfrvdLmPZMd&#10;sosMK2i+g6f7W21sOjQ9uthoQha8bZ0AWvHsABynEwgOV63NpuH6+ZgEyXqxXhCPRPO1R4I8966L&#10;FfHmRRjP8nf5apWHP23ckKQNryombJijtkLyZ707qHxSxUldWra8snA2Ja22m1Wr0J6Ctgv3HQpy&#10;5uY/T8MVAbi8oBRGJLiJEq+YL2KPFGTmJXGw8IIwuUnmAUlIXjyndMsF+3dKaMhwMotmk5p+yy1w&#10;32tuNO24genR8i7Di5MTTa0G16JyrTWUt9P6rBQ2/adSQLuPjXaKtSKd5GrGzTg9DmLDWzlvZPUA&#10;GlYSFAZqhNEHi0aqHxgNMEYyrL/vqGIYtR8EvIMkJMTOHbchsziCjTq3bM4tVJQAlWGD0bRcmWlW&#10;7XrFtw1Eml6ekNfwdmruVP2U1eHFwahw5A5jzc6i873zehq+y18AAAD//wMAUEsDBBQABgAIAAAA&#10;IQD3lrnH3QAAAAoBAAAPAAAAZHJzL2Rvd25yZXYueG1sTI/NTsMwEITvSLyDtUjcqE1oKhqyqRCI&#10;K4jyI3Fz420SEa+j2G3C27Oc6HFmR7PzlZvZ9+pIY+wCI1wvDCjiOriOG4T3t6erW1AxWXa2D0wI&#10;PxRhU52flbZwYeJXOm5To6SEY2ER2pSGQutYt+RtXISBWG77MHqbRI6NdqOdpNz3OjNmpb3tWD60&#10;dqCHlurv7cEjfDzvvz6X5qV59Pkwhdlo9muNeHkx39+BSjSn/zD8zZfpUMmmXTiwi6oXvcqEJSHc&#10;rAVBArlZirFDyDKTg65KfYpQ/QIAAP//AwBQSwECLQAUAAYACAAAACEAtoM4kv4AAADhAQAAEwAA&#10;AAAAAAAAAAAAAAAAAAAAW0NvbnRlbnRfVHlwZXNdLnhtbFBLAQItABQABgAIAAAAIQA4/SH/1gAA&#10;AJQBAAALAAAAAAAAAAAAAAAAAC8BAABfcmVscy8ucmVsc1BLAQItABQABgAIAAAAIQDZlJvUuQIA&#10;AMQFAAAOAAAAAAAAAAAAAAAAAC4CAABkcnMvZTJvRG9jLnhtbFBLAQItABQABgAIAAAAIQD3lrnH&#10;3QAAAAoBAAAPAAAAAAAAAAAAAAAAABMFAABkcnMvZG93bnJldi54bWxQSwUGAAAAAAQABADzAAAA&#10;HQYAAAAA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1359535</wp:posOffset>
                      </wp:positionV>
                      <wp:extent cx="1990725" cy="457200"/>
                      <wp:effectExtent l="0" t="0" r="0" b="2540"/>
                      <wp:wrapNone/>
                      <wp:docPr id="1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41" type="#_x0000_t202" style="position:absolute;left:0;text-align:left;margin-left:85.5pt;margin-top:107.05pt;width:156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IqtQIAAMMFAAAOAAAAZHJzL2Uyb0RvYy54bWysVO1umzAU/T9p72D5PwVS5wNUUrUhTJO6&#10;D6ndAzjYBGtgM9sJdNPefdcmSdNWk6Zt/EC27/W5H+f4Xl0PbYP2XBuhZIbjiwgjLkvFhNxm+MtD&#10;ESwwMpZKRhsleYYfucHXy7dvrvou5RNVq4ZxjQBEmrTvMlxb26VhaMqat9RcqI5LMFZKt9TCVm9D&#10;pmkP6G0TTqJoFvZKs06rkhsDp/loxEuPX1W8tJ+qynCLmgxDbtb/tf9v3D9cXtF0q2lXi/KQBv2L&#10;LFoqJAQ9QeXUUrTT4hVUK0qtjKrsRanaUFWVKLmvAaqJoxfV3Ne0474WaI7pTm0y/w+2/Lj/rJFg&#10;wN0UI0lb4OiBDxbdqgFdzl1/+s6k4HbfgaMd4Bx8fa2mu1PlV4OkWtVUbvmN1qqvOWWQX+xuhmdX&#10;RxzjQDb9B8UgDt1Z5YGGSreuedAOBOjA0+OJG5dL6UImSTSfQI4l2Mh0DuT7EDQ93u60se+4apFb&#10;ZFgD9x6d7u+MddnQ9OjigklViKbx/Dfy2QE4jicQG646m8vC0/kjiZL1Yr0gAZnM1gGJ8jy4KVYk&#10;mBXxfJpf5qtVHv90cWOS1oIxLl2Yo7Ri8mfUHUQ+iuIkLqMawRycS8no7WbVaLSnIO3Cf4eGnLmF&#10;z9PwTYBaXpQUT0h0O0mCYraYB6Qg0yCZR4sgipPbZBaRhOTF85LuhOT/XhLqM5xMgVNfzm9ri/z3&#10;ujaatsLC8GhEm+HFyYmmToJryTy1lopmXJ+1wqX/1Aqg+0i0F6zT6KhWO2yG49sANKfmjWKPIGGt&#10;QGGgU5h8sKiV/o5RD1Mkw+bbjmqOUfNewjNIYkLc2PEbr1qM9Lllc26hsgSoDFuMxuXKjqNq12mx&#10;rSHS+PCkuoGnUwmv6qesDg8OJoUv7jDV3Cg633uvp9m7/AUAAP//AwBQSwMEFAAGAAgAAAAhAJR1&#10;0rDfAAAACwEAAA8AAABkcnMvZG93bnJldi54bWxMj81OwzAQhO9IvIO1SNyo7SotaYhTIRBXEOVH&#10;6s2Nt0lEvI5itwlvz3KC48yOZr8pt7PvxRnH2AUyoBcKBFIdXEeNgfe3p5scREyWnO0DoYFvjLCt&#10;Li9KW7gw0Sued6kRXEKxsAbalIZCyli36G1chAGJb8cweptYjo10o5243PdyqdRaetsRf2jtgA8t&#10;1l+7kzfw8Xzcf2bqpXn0q2EKs5LkN9KY66v5/g5Ewjn9heEXn9GhYqZDOJGLomd9q3lLMrDUmQbB&#10;iSzPViAO7ORrDbIq5f8N1Q8AAAD//wMAUEsBAi0AFAAGAAgAAAAhALaDOJL+AAAA4QEAABMAAAAA&#10;AAAAAAAAAAAAAAAAAFtDb250ZW50X1R5cGVzXS54bWxQSwECLQAUAAYACAAAACEAOP0h/9YAAACU&#10;AQAACwAAAAAAAAAAAAAAAAAvAQAAX3JlbHMvLnJlbHNQSwECLQAUAAYACAAAACEA9kbiKrUCAADD&#10;BQAADgAAAAAAAAAAAAAAAAAuAgAAZHJzL2Uyb0RvYy54bWxQSwECLQAUAAYACAAAACEAlHXSsN8A&#10;AAALAQAADwAAAAAAAAAAAAAAAAAPBQAAZHJzL2Rvd25yZXYueG1sUEsFBgAAAAAEAAQA8wAAABsG&#10;AAAAAA=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142875</wp:posOffset>
                      </wp:positionV>
                      <wp:extent cx="914400" cy="1600200"/>
                      <wp:effectExtent l="0" t="0" r="0" b="0"/>
                      <wp:wrapNone/>
                      <wp:docPr id="1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42" type="#_x0000_t202" style="position:absolute;left:0;text-align:left;margin-left:9pt;margin-top:11.25pt;width:1in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s+twIAAMYFAAAOAAAAZHJzL2Uyb0RvYy54bWysVG1vmzAQ/j5p/8Hyd8rLHBJQSdWGME3q&#10;XqR2P8ABE6yBzWwnUE377zubJE1aTZq28cHCvvPdPfc8vuubsWvRninNpchweBVgxEQpKy62Gf76&#10;WHgLjLShoqKtFCzDT0zjm+XbN9dDn7JINrKtmEIQROh06DPcGNOnvq/LhnVUX8meCTDWUnXUwFZt&#10;/UrRAaJ3rR8FQewPUlW9kiXTGk7zyYiXLn5ds9J8rmvNDGozDLUZtyq3buzqL69pulW0b3h5KIP+&#10;RRUd5QKSnkLl1FC0U/xVqI6XSmpZm6tSdr6sa14yhwHQhMELNA8N7ZnDAs3R/alN+v+FLT/tvyjE&#10;K+COYCRoBxw9stGgOzmiaGb7M/Q6BbeHHhzNCOfg67Dq/l6W3zQSctVQsWW3SsmhYbSC+kJ70z+7&#10;OsXRNshm+CgryEN3RrpAY6062zxoB4LowNPTiRtbSwmHSUhIAJYSTGEcBEC+S0HT4+1eafOeyQ7Z&#10;nwwr4N5Fp/t7bWw1ND262GRCFrxtHf+tuDgAx+kEcsNVa7NVODp/JEGyXqwXxCNRvPZIkOfebbEi&#10;XlyE81n+Ll+t8vCnzRuStOFVxYRNc5RWSP6MuoPIJ1GcxKVlyysbzpak1XazahXaU5B24b5DQ87c&#10;/MsyXBMAywtIYUSCuyjxingx90hBZl4yDxZeECZ3SRyQhOTFJaR7Lti/Q0ID0DoDkTk4v8UWuO81&#10;Npp23MDwaHmX4cXJiaZWgmtROWoN5e30f9YKW/5zK4DuI9FOsFajk1rNuBmntxHb9FbNG1k9gYSV&#10;BIWBGmHywY9dozlsBxgkGdbfd1QxjNoPAl6CEy5MHrchs3kEfurcsjm3UFE2EuaTwWj6XZlpWu16&#10;xbcNJJvenpC38Hpq7oT9XNjhzcGwcPgOg81Oo/O983oev8tfAAAA//8DAFBLAwQUAAYACAAAACEA&#10;iinLl98AAAAJAQAADwAAAGRycy9kb3ducmV2LnhtbEyPwU7DMBBE70j8g7VI3KhDoKUKcSoEohIX&#10;1Ib2wM2JlyTCXofYbdK/Z3uC48ysZt/kq8lZccQhdJ4U3M4SEEi1Nx01CnYfrzdLECFqMtp6QgUn&#10;DLAqLi9ynRk/0haPZWwEl1DItII2xj6TMtQtOh1mvkfi7MsPTkeWQyPNoEcud1amSbKQTnfEH1rd&#10;43OL9Xd5cAr21fvJbvu7z6Qb3zbT+mdTvqwbpa6vpqdHEBGn+HcMZ3xGh4KZKn8gE4RlveQpUUGa&#10;zkGc80XKRsXGw/0cZJHL/wuKXwAAAP//AwBQSwECLQAUAAYACAAAACEAtoM4kv4AAADhAQAAEwAA&#10;AAAAAAAAAAAAAAAAAAAAW0NvbnRlbnRfVHlwZXNdLnhtbFBLAQItABQABgAIAAAAIQA4/SH/1gAA&#10;AJQBAAALAAAAAAAAAAAAAAAAAC8BAABfcmVscy8ucmVsc1BLAQItABQABgAIAAAAIQDRgfs+twIA&#10;AMYFAAAOAAAAAAAAAAAAAAAAAC4CAABkcnMvZTJvRG9jLnhtbFBLAQItABQABgAIAAAAIQCKKcuX&#10;3wAAAAkBAAAPAAAAAAAAAAAAAAAAABEFAABkcnMvZG93bnJldi54bWxQSwUGAAAAAAQABADzAAAA&#10;HQYAAAAA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243840</wp:posOffset>
                      </wp:positionV>
                      <wp:extent cx="2171700" cy="1147445"/>
                      <wp:effectExtent l="0" t="0" r="0" b="0"/>
                      <wp:wrapNone/>
                      <wp:docPr id="1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43" type="#_x0000_t202" style="position:absolute;left:0;text-align:left;margin-left:81pt;margin-top:19.2pt;width:171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5ejuQIAAMQ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Cnp3iZGgHfTogY0G3coRRcTWZ+h1Cm73PTiaEc7B13HV/Z0sv2ok5KqhYstulJJDw2gF+YX2pn92&#10;dcLRFmQzfJAVxKE7Ix3QWKvOFg/KgQAd+vR46o3NpYTDKIzDOABTCbYwJDEhMxeDpsfrvdLmHZMd&#10;sosMK2i+g6f7O21sOjQ9uthoQha8bZ0AWvHsABynEwgOV63NpuH6+SMJkvVivSAeieZrjwR57t0U&#10;K+LNizCe5Zf5apWHP23ckKQNryombJijtkLyZ707qHxSxUldWra8snA2Ja22m1Wr0J6Ctgv3HQpy&#10;5uY/T8MVAbi8oBRGJLiNEq+YL2KPFGTmJXGw8IIwuU3mAUlIXjyndMcF+3dKaMhwMotmk5p+yy1w&#10;32tuNO24genR8i7Di5MTTa0G16JyrTWUt9P6rBQ2/adSQLuPjXaKtSKd5GrGzTg9jtiGt3LeyOoR&#10;NKwkKAzUCKMPFo1U3zEaYIxkWH/bUcUwat8LeAdJSIidO25DZnEEG3Vu2ZxbqCgBKsMGo2m5MtOs&#10;2vWKbxuINL08IW/g7dTcqfopq8OLg1HhyB3Gmp1F53vn9TR8l78AAAD//wMAUEsDBBQABgAIAAAA&#10;IQAh8g6S3gAAAAoBAAAPAAAAZHJzL2Rvd25yZXYueG1sTI/BTsMwEETvSPyDtUjcqJ2QVm2IUyEQ&#10;VyragsTNjbdJRLyOYrcJf8/2RI8zO5p9U6wn14kzDqH1pCGZKRBIlbct1Rr2u7eHJYgQDVnTeUIN&#10;vxhgXd7eFCa3fqQPPG9jLbiEQm40NDH2uZShatCZMPM9Et+OfnAmshxqaQczcrnrZKrUQjrTEn9o&#10;TI8vDVY/25PT8Pl+/P7K1KZ+dfN+9JOS5FZS6/u76fkJRMQp/ofhgs/oUDLTwZ/IBtGxXqS8JWp4&#10;XGYgODBXGRsHDWmySkCWhbyeUP4BAAD//wMAUEsBAi0AFAAGAAgAAAAhALaDOJL+AAAA4QEAABMA&#10;AAAAAAAAAAAAAAAAAAAAAFtDb250ZW50X1R5cGVzXS54bWxQSwECLQAUAAYACAAAACEAOP0h/9YA&#10;AACUAQAACwAAAAAAAAAAAAAAAAAvAQAAX3JlbHMvLnJlbHNQSwECLQAUAAYACAAAACEAuLuXo7kC&#10;AADEBQAADgAAAAAAAAAAAAAAAAAuAgAAZHJzL2Uyb0RvYy54bWxQSwECLQAUAAYACAAAACEAIfIO&#10;kt4AAAAKAQAADwAAAAAAAAAAAAAAAAATBQAAZHJzL2Rvd25yZXYueG1sUEsFBgAAAAAEAAQA8wAA&#10;AB4GAAAAAA==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5DBB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1358265</wp:posOffset>
                      </wp:positionV>
                      <wp:extent cx="1990725" cy="457200"/>
                      <wp:effectExtent l="0" t="0" r="0" b="3810"/>
                      <wp:wrapNone/>
                      <wp:docPr id="12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44" type="#_x0000_t202" style="position:absolute;left:0;text-align:left;margin-left:85.5pt;margin-top:106.95pt;width:156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cptgIAAMM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4ijATtgKMHNhp0K0d0SWx/hl6n4Hbfg6MZ4Rx8Xa26v5PlV42EXDVUbNmNUnJoGK0gv9De9M+u&#10;TjjagmyGD7KCOHRnpAMaa9XZ5kE7EKADT48nbmwupQ2ZJMEimmFUgo3MFkC+C0HT4+1eafOOyQ7Z&#10;RYYVcO/Q6f5OG5sNTY8uNpiQBW9bx38rnh2A43QCseGqtdksHJ0/kiBZx+uYeCSarz0S5Ll3U6yI&#10;Ny/CxSy/zFerPPxp44YkbXhVMWHDHKUVkj+j7iDySRQncWnZ8srC2ZS02m5WrUJ7CtIu3HdoyJmb&#10;/zwN1wSo5UVJYUSC2yjxinm88EhBZl6yCGIvCJPbZB6QhOTF85LuuGD/XhIaMpzMgFNXzm9rC9z3&#10;ujaadtzA8Gh5l+H45ERTK8G1qBy1hvJ2Wp+1wqb/1Aqg+0i0E6zV6KRWM27G6W3ENrxV80ZWjyBh&#10;JUFhoFOYfLBopPqO0QBTJMP6244qhlH7XsAzSEJC7NhxG6dajNS5ZXNuoaIEqAwbjKblykyjatcr&#10;vm0g0vTwhLyBp1Nzp+qnrA4PDiaFK+4w1ewoOt87r6fZu/wFAAD//wMAUEsDBBQABgAIAAAAIQCJ&#10;dSTc3wAAAAsBAAAPAAAAZHJzL2Rvd25yZXYueG1sTI/NTsMwEITvSLyDtUjcqJ2SQBLiVAjEFdTy&#10;I3Fz420SEa+j2G3C27Oc4Dizo9lvqs3iBnHCKfSeNCQrBQKp8banVsPb69NVDiJEQ9YMnlDDNwbY&#10;1OdnlSmtn2mLp11sBZdQKI2GLsaxlDI0HToTVn5E4tvBT85EllMr7WRmLneDXCt1I53piT90ZsSH&#10;Dpuv3dFpeH8+fH6k6qV9dNk4+0VJcoXU+vJiub8DEXGJf2H4xWd0qJlp749kgxhY3ya8JWpYJ9cF&#10;CE6keZqB2LOTZwXIupL/N9Q/AAAA//8DAFBLAQItABQABgAIAAAAIQC2gziS/gAAAOEBAAATAAAA&#10;AAAAAAAAAAAAAAAAAABbQ29udGVudF9UeXBlc10ueG1sUEsBAi0AFAAGAAgAAAAhADj9If/WAAAA&#10;lAEAAAsAAAAAAAAAAAAAAAAALwEAAF9yZWxzLy5yZWxzUEsBAi0AFAAGAAgAAAAhAGiK1ym2AgAA&#10;wwUAAA4AAAAAAAAAAAAAAAAALgIAAGRycy9lMm9Eb2MueG1sUEsBAi0AFAAGAAgAAAAhAIl1JNzf&#10;AAAACwEAAA8AAAAAAAAAAAAAAAAAEAUAAGRycy9kb3ducmV2LnhtbFBLBQYAAAAABAAEAPMAAAAc&#10;BgAAAAA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142875</wp:posOffset>
                      </wp:positionV>
                      <wp:extent cx="914400" cy="1600200"/>
                      <wp:effectExtent l="0" t="0" r="0" b="0"/>
                      <wp:wrapNone/>
                      <wp:docPr id="1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45" type="#_x0000_t202" style="position:absolute;left:0;text-align:left;margin-left:7.5pt;margin-top:11.25pt;width:1in;height:12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K5twIAAMYFAAAOAAAAZHJzL2Uyb0RvYy54bWysVO1umzAU/T9p72D5P8VQ5wNUUrUhTJO6&#10;D6ndAzhggjWwme2EVFPffdcmSdNWk6Zt/LCw7/W5H+f4Xl3vuxbtuDZCyQxHFwQjLktVCbnJ8LeH&#10;IphjZCyTFWuV5Bl+5AZfL96/uxr6lMeqUW3FNQIQadKhz3BjbZ+GoSkb3jFzoXouwVgr3TELW70J&#10;K80GQO/aMCZkGg5KV71WJTcGTvPRiBcev655ab/UteEWtRmG3KxftV/Xbg0XVyzdaNY3ojykwf4i&#10;i44JCUFPUDmzDG21eAPViVIro2p7UaouVHUtSu5rgGoi8qqa+4b13NcCzTH9qU3m/8GWn3dfNRIV&#10;cBdhJFkHHD3wvUW3ao+iS9efoTcpuN334Gj3cA6+vlbT36nyu0FSLRsmN/xGazU0nFWQX+RuhmdX&#10;RxzjQNbDJ1VBHLa1ygPta9255kE7EKADT48nblwuJRwmEaUELCWYoikhQL4PwdLj7V4b+4GrDrmf&#10;DGvg3qOz3Z2xLhuWHl1cMKkK0bae/1a+OADH8QRiw1Vnc1l4On8mJFnNV3Ma0Hi6CijJ8+CmWNJg&#10;WkSzSX6ZL5d59OTiRjRtRFVx6cIcpRXRP6PuIPJRFCdxGdWKysG5lIzerJetRjsG0i78d2jImVv4&#10;Mg3fBKjlVUlRTMltnATFdD4LaEEnQTIj84BEyW0yJTShefGypDsh+b+XhAagdRJPRjH9tjbiv7e1&#10;sbQTFoZHK7oMz09OLHUSXMnKU2uZaMf/s1a49J9bAXQfifaCdRod1Wr36/34NhIX3ql5rapHkLBW&#10;oDBQI0w++HFrPIPtAIMkw+bHlmmOUftRwkvwwoXJ4zd0MovBT59b1ucWJstGwXyyGI2/SztOq22v&#10;xaaBYOPbk+oGXk8tvLCfEzu8ORgWvr7DYHPT6HzvvZ7H7+IXAAAA//8DAFBLAwQUAAYACAAAACEA&#10;2IGOy98AAAAJAQAADwAAAGRycy9kb3ducmV2LnhtbEyPzU7DMBCE70i8g7VI3KhDIPyEOBUCUYlL&#10;1QY4cHPiJYmw1yF2m/Tt2Z7gODOr2W+K5eys2OMYek8KLhcJCKTGm55aBe9vLxd3IELUZLT1hAoO&#10;GGBZnp4UOjd+oi3uq9gKLqGQawVdjEMuZWg6dDos/IDE2ZcfnY4sx1aaUU9c7qxMk+RGOt0Tf+j0&#10;gE8dNt/Vzin4qNcHux2uPpN+et3Mq59N9bxqlTo/mx8fQESc498xHPEZHUpmqv2OTBCWdcZTooI0&#10;zUAc8+yejZqN2+sMZFnI/wvKXwAAAP//AwBQSwECLQAUAAYACAAAACEAtoM4kv4AAADhAQAAEwAA&#10;AAAAAAAAAAAAAAAAAAAAW0NvbnRlbnRfVHlwZXNdLnhtbFBLAQItABQABgAIAAAAIQA4/SH/1gAA&#10;AJQBAAALAAAAAAAAAAAAAAAAAC8BAABfcmVscy8ucmVsc1BLAQItABQABgAIAAAAIQCBASK5twIA&#10;AMYFAAAOAAAAAAAAAAAAAAAAAC4CAABkcnMvZTJvRG9jLnhtbFBLAQItABQABgAIAAAAIQDYgY7L&#10;3wAAAAkBAAAPAAAAAAAAAAAAAAAAABEFAABkcnMvZG93bnJldi54bWxQSwUGAAAAAAQABADzAAAA&#10;HQYAAAAA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261620</wp:posOffset>
                      </wp:positionV>
                      <wp:extent cx="2171700" cy="1147445"/>
                      <wp:effectExtent l="0" t="4445" r="0" b="635"/>
                      <wp:wrapNone/>
                      <wp:docPr id="10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46" type="#_x0000_t202" style="position:absolute;left:0;text-align:left;margin-left:80.25pt;margin-top:20.6pt;width:171pt;height:9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sXuQIAAMQFAAAOAAAAZHJzL2Uyb0RvYy54bWysVG1vmzAQ/j5p/8HydwpmzguopGpDmCZ1&#10;L1K7H+CACdbAZrYT0lX77zubJE1bTZq28QHZvvNzz909vsurfdeiHddGKJlhchFhxGWpKiE3Gf56&#10;XwRzjIxlsmKtkjzDD9zgq8XbN5dDn/JYNaqtuEYAIk069BlurO3TMDRlwztmLlTPJRhrpTtmYas3&#10;YaXZAOhdG8ZRNA0Hpateq5IbA6f5aMQLj1/XvLSf69pwi9oMAzfr/9r/1+4fLi5ZutGsb0R5oMH+&#10;gkXHhISgJ6icWYa2WryC6kSplVG1vShVF6q6FiX3OUA2JHqRzV3Deu5zgeKY/lQm8/9gy0+7LxqJ&#10;CnoH5ZGsgx7d871FN2qPSOzqM/QmBbe7HhztHs7B1+dq+ltVfjNIqmXD5IZfa62GhrMK+BF3Mzy7&#10;OuIYB7IePqoK4rCtVR5oX+vOFQ/KgQAdiDyceuO4lHAYkxmZRWAqwUYInVE68TFYerzea2Pfc9Uh&#10;t8iwhuZ7eLa7NdbRYenRxUWTqhBt6wXQymcH4DieQHC46myOhu/nYxIlq/lqTgMaT1cBjfI8uC6W&#10;NJgWZDbJ3+XLZU5+uriEpo2oKi5dmKO2CP2z3h1UPqripC6jWlE5OEfJ6M162Wq0Y6Dtwn+Hgpy5&#10;hc9p+CJALi9SIjGNbuIkKKbzWUALOgmSWTQPIpLcJNOIJjQvnqd0KyT/95TQkOFkEk9GNf02t8h/&#10;r3NjaScsTI9WdBmen5xY6jS4kpVvrWWiHddnpXD0n0oB7T422ivWiXSUq92v9/5xxH5SODmvVfUA&#10;GtYKFAZqhNEHi0bpHxgNMEYybL5vmeYYtR8kvIOEUApu1m/oZAZASJ9b1ucWJkuAyrDFaFwu7Tir&#10;tr0WmwYijS9Pqmt4O7Xwqn5idXhxMCp8coex5mbR+d57PQ3fxS8AAAD//wMAUEsDBBQABgAIAAAA&#10;IQA2m0Lo3QAAAAoBAAAPAAAAZHJzL2Rvd25yZXYueG1sTI/BTsMwDIbvSLxDZCRuLGm0TqxrOiEQ&#10;VxAbIO2WNV5b0ThVk63l7TEnOP72p9+fy+3se3HBMXaBDGQLBQKpDq6jxsD7/vnuHkRMlpztA6GB&#10;b4ywra6vSlu4MNEbXnapEVxCsbAG2pSGQspYt+htXIQBiXenMHqbOI6NdKOduNz3Uiu1kt52xBda&#10;O+Bji/XX7uwNfLycDp9L9do8+XyYwqwk+bU05vZmftiASDinPxh+9VkdKnY6hjO5KHrOK5UzamCZ&#10;aRAM5Erz4GhA62wNsirl/xeqHwAAAP//AwBQSwECLQAUAAYACAAAACEAtoM4kv4AAADhAQAAEwAA&#10;AAAAAAAAAAAAAAAAAAAAW0NvbnRlbnRfVHlwZXNdLnhtbFBLAQItABQABgAIAAAAIQA4/SH/1gAA&#10;AJQBAAALAAAAAAAAAAAAAAAAAC8BAABfcmVscy8ucmVsc1BLAQItABQABgAIAAAAIQCm/osXuQIA&#10;AMQFAAAOAAAAAAAAAAAAAAAAAC4CAABkcnMvZTJvRG9jLnhtbFBLAQItABQABgAIAAAAIQA2m0Lo&#10;3QAAAAoBAAAPAAAAAAAAAAAAAAAAABMFAABkcnMvZG93bnJldi54bWxQSwUGAAAAAAQABADzAAAA&#10;HQYAAAAA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1372235</wp:posOffset>
                      </wp:positionV>
                      <wp:extent cx="1990725" cy="457200"/>
                      <wp:effectExtent l="0" t="635" r="0" b="0"/>
                      <wp:wrapNone/>
                      <wp:docPr id="9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o:spid="_x0000_s1047" type="#_x0000_t202" style="position:absolute;left:0;text-align:left;margin-left:86.25pt;margin-top:108.05pt;width:156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4UtgIAAMI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xErQFih7YYNBKDuhqatvTdzoBr/sO/MwA50CzK1V3d7L4qpGQ65qKHbtVSvY1oyWkF9qb/sXV&#10;EUdbkG3/QZYQh+6NdEBDpVrbO+gGAnSg6fFMjc2lsCHjOJhHU4wKsJHpHLh3IWhyut0pbd4x2SK7&#10;SLEC6h06PdxpY7OhycnFBhMy503j6G/EswNwHE8gNly1NpuFY/NHHMSbxWZBPBLNNh4Jssy7zdfE&#10;m+XhfJpdZet1Fv60cUOS1LwsmbBhTsoKyZ8xd9T4qImztrRseGnhbEpa7bbrRqEDBWXn7js25MLN&#10;f56GawLU8qKkMCLBKoq9fLaYeyQnUy+eBwsvCONVPAtITLL8eUl3XLB/Lwn1ILopcOrK+W1tgfte&#10;10aTlhuYHQ1vU7w4O9HESnAjSketobwZ1xetsOk/tQLoPhHtBGs1OqrVDNvBPY3IydmqeSvLR5Cw&#10;kqAw0CkMPljUUn3HqIchkmL9bU8Vw6h5L+AZxCEhduq4jVMtRurSsr20UFEAVIoNRuNybcZJte8U&#10;39UQaXx4Qt7C06m4U/VTVscHB4PCFXccanYSXe6d19PoXf4CAAD//wMAUEsDBBQABgAIAAAAIQBm&#10;ljJI3gAAAAsBAAAPAAAAZHJzL2Rvd25yZXYueG1sTI/BTsMwEETvSP0Haytxo3aiNg0hToVAXEGU&#10;gsTNjbdJRLyOYrcJf89yguPMPs3OlLvZ9eKCY+g8aUhWCgRS7W1HjYbD29NNDiJEQ9b0nlDDNwbY&#10;VYur0hTWT/SKl31sBIdQKIyGNsahkDLULToTVn5A4tvJj85ElmMj7WgmDne9TJXKpDMd8YfWDPjQ&#10;Yv21PzsN78+nz4+1emke3WaY/KwkuVup9fVyvr8DEXGOfzD81ufqUHGnoz+TDaJnvU03jGpIkywB&#10;wcQ6z3jdkZ08T0BWpfy/ofoBAAD//wMAUEsBAi0AFAAGAAgAAAAhALaDOJL+AAAA4QEAABMAAAAA&#10;AAAAAAAAAAAAAAAAAFtDb250ZW50X1R5cGVzXS54bWxQSwECLQAUAAYACAAAACEAOP0h/9YAAACU&#10;AQAACwAAAAAAAAAAAAAAAAAvAQAAX3JlbHMvLnJlbHNQSwECLQAUAAYACAAAACEADOy+FLYCAADC&#10;BQAADgAAAAAAAAAAAAAAAAAuAgAAZHJzL2Uyb0RvYy54bWxQSwECLQAUAAYACAAAACEAZpYySN4A&#10;AAALAQAADwAAAAAAAAAAAAAAAAAQBQAAZHJzL2Rvd25yZXYueG1sUEsFBgAAAAAEAAQA8wAAABsG&#10;AAAAAA=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151765</wp:posOffset>
                      </wp:positionV>
                      <wp:extent cx="914400" cy="1600200"/>
                      <wp:effectExtent l="0" t="0" r="0" b="635"/>
                      <wp:wrapNone/>
                      <wp:docPr id="8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584175" w:rsidRPr="004E4463" w:rsidRDefault="00584175" w:rsidP="00584175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48" type="#_x0000_t202" style="position:absolute;left:0;text-align:left;margin-left:8.25pt;margin-top:11.95pt;width:1in;height:12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LitgIAAMUFAAAOAAAAZHJzL2Uyb0RvYy54bWysVO1umzAU/T9p72D5P8Uw5wNUUrUhTJO6&#10;D6ndAzhggjWwme2EVNPefdcmSZNWk6Zt/LCw7/W5H+f4Xt/suxbtuDZCyQxHVwQjLktVCbnJ8NfH&#10;IphjZCyTFWuV5Bl+4gbfLN6+uR76lMeqUW3FNQIQadKhz3BjbZ+GoSkb3jFzpXouwVgr3TELW70J&#10;K80GQO/aMCZkGg5KV71WJTcGTvPRiBcev655aT/XteEWtRmG3KxftV/Xbg0X1yzdaNY3ojykwf4i&#10;i44JCUFPUDmzDG21eAXViVIro2p7VaouVHUtSu5rgGoi8qKah4b13NcCzTH9qU3m/8GWn3ZfNBJV&#10;hoEoyTqg6JHvLbpTexRNXHuG3qTg9dCDn93DOdDsSzX9vSq/GSTVsmFyw2+1VkPDWQXpRe5meHZ1&#10;xDEOZD18VBXEYVurPNC+1p3rHXQDATrQ9HSixuVSwmESUUrAUoIpmhIC3PsQLD3e7rWx77nqkPvJ&#10;sAbqPTrb3RvrsmHp0cUFk6oQbevpb+XFATiOJxAbrjqby8Kz+SMhyWq+mtOAxtNVQEmeB7fFkgbT&#10;IppN8nf5cplHP13ciKaNqCouXZijsiL6Z8wdND5q4qQto1pROTiXktGb9bLVaMdA2YX/Dg05cwsv&#10;0/BNgFpelBTFlNzFSVBM57OAFnQSJDMyD0iU3CVTQhOaF5cl3QvJ/70kNACtk3gyium3tRH/va6N&#10;pZ2wMDta0YF4T04sdRJcycpTa5lox/+zVrj0n1sBdB+J9oJ1Gh3VavfrvX8acezCOzWvVfUEEtYK&#10;FAZqhMEHP26NZ7AdYI5k2HzfMs0xaj9IeAleuDB4/IZOZjH46XPL+tzCZNkoGE8Wo/F3acdhte21&#10;2DQQbHx7Ut3C66mFF/ZzYoc3B7PC13eYa24Yne+91/P0XfwCAAD//wMAUEsDBBQABgAIAAAAIQAn&#10;s0I/3gAAAAkBAAAPAAAAZHJzL2Rvd25yZXYueG1sTI89T8MwEIZ3JP6DdUhs1KZVAw1xKgSiEgtq&#10;AwxsTnwkEfE5xG6T/nuuEx3fD733XLaeXCcOOITWk4bbmQKBVHnbUq3h4/3l5h5EiIas6TyhhiMG&#10;WOeXF5lJrR9ph4ci1oJHKKRGQxNjn0oZqgadCTPfI3H27QdnIsuhlnYwI4+7Ts6VSqQzLfGFxvT4&#10;1GD1U+ydhs/y7djt+sWXasfX7bT53RbPm1rr66vp8QFExCn+l+GEz+iQM1Pp92SD6FgnS25qmC9W&#10;IE55otgo2bhbrkDmmTz/IP8DAAD//wMAUEsBAi0AFAAGAAgAAAAhALaDOJL+AAAA4QEAABMAAAAA&#10;AAAAAAAAAAAAAAAAAFtDb250ZW50X1R5cGVzXS54bWxQSwECLQAUAAYACAAAACEAOP0h/9YAAACU&#10;AQAACwAAAAAAAAAAAAAAAAAvAQAAX3JlbHMvLnJlbHNQSwECLQAUAAYACAAAACEABiRS4rYCAADF&#10;BQAADgAAAAAAAAAAAAAAAAAuAgAAZHJzL2Uyb0RvYy54bWxQSwECLQAUAAYACAAAACEAJ7NCP94A&#10;AAAJAQAADwAAAAAAAAAAAAAAAAAQBQAAZHJzL2Rvd25yZXYueG1sUEsFBgAAAAAEAAQA8wAAABsG&#10;AAAAAA==&#10;" filled="f" stroked="f">
                      <v:textbox style="layout-flow:vertical;mso-layout-flow-alt:bottom-to-top">
                        <w:txbxContent>
                          <w:p w:rsidR="00584175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584175" w:rsidRPr="004E4463" w:rsidRDefault="00584175" w:rsidP="00584175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252730</wp:posOffset>
                      </wp:positionV>
                      <wp:extent cx="2171700" cy="1147445"/>
                      <wp:effectExtent l="0" t="0" r="0" b="0"/>
                      <wp:wrapNone/>
                      <wp:docPr id="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584175" w:rsidRPr="00B97689" w:rsidRDefault="00584175" w:rsidP="00584175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49" type="#_x0000_t202" style="position:absolute;left:0;text-align:left;margin-left:80.25pt;margin-top:19.9pt;width:171pt;height:90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S1uQ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xRoJ20KIHNhp0K0cUElueodcpeN334GdGOIc2O6q6v5PlV42EXDVUbNmNUnJoGK0gvdDe9M+u&#10;TjjagmyGD7KCOHRnpAMaa9XZ2kE1EKBDmx5PrbG5lHAYhXEYB2AqwRaGJCZk5mLQ9Hi9V9q8Y7JD&#10;dpFhBb138HR/p41Nh6ZHFxtNyIK3ret/K54dgON0AsHhqrXZNFw7fyRBsl6sF8Qj0XztkSDPvZti&#10;Rbx5Ecaz/DJfrfLwp40bkrThVcWEDXOUVkj+rHUHkU+iOIlLy5ZXFs6mpNV2s2oV2lOQduG+Q0HO&#10;3PznabgiAJcXlMKIBLdR4hXzReyRgsy8JA4WXhAmt8k8IAnJi+eU7rhg/04JDRlOZtFsUtNvuQXu&#10;e82Nph03MDxa3mV4cXKiqdXgWlSutYbydlqflcKm/1QKaPex0U6xVqSTXM24Gd3biC5teCvnjawe&#10;QcNKgsJAjTD5YNFI9R2jAaZIhvW3HVUMo/a9gHeQhITYseM2ZBZHsFHnls25hYoSoDJsMJqWKzON&#10;ql2v+LaBSNPLE/IG3k7Nnaqfsjq8OJgUjtxhqtlRdL53Xk+zd/kLAAD//wMAUEsDBBQABgAIAAAA&#10;IQCe+3Tu3AAAAAoBAAAPAAAAZHJzL2Rvd25yZXYueG1sTI/BTsMwEETvSPyDtUjcqE0gVRviVAjE&#10;FUSBSty28TaJiNdR7Dbh71lOcJyd0eybcjP7Xp1ojF1gC9cLA4q4Dq7jxsL729PVClRMyA77wGTh&#10;myJsqvOzEgsXJn6l0zY1Sko4FmihTWkotI51Sx7jIgzE4h3C6DGJHBvtRpyk3Pc6M2apPXYsH1oc&#10;6KGl+mt79BY+ng+fu1vz0jz6fJjCbDT7tbb28mK+vwOVaE5/YfjFF3SohGkfjuyi6kUvTS5RCzdr&#10;mSCB3GRy2FvIMnF0Ver/E6ofAAAA//8DAFBLAQItABQABgAIAAAAIQC2gziS/gAAAOEBAAATAAAA&#10;AAAAAAAAAAAAAAAAAABbQ29udGVudF9UeXBlc10ueG1sUEsBAi0AFAAGAAgAAAAhADj9If/WAAAA&#10;lAEAAAsAAAAAAAAAAAAAAAAALwEAAF9yZWxzLy5yZWxzUEsBAi0AFAAGAAgAAAAhAK1T5LW5AgAA&#10;wwUAAA4AAAAAAAAAAAAAAAAALgIAAGRycy9lMm9Eb2MueG1sUEsBAi0AFAAGAAgAAAAhAJ77dO7c&#10;AAAACgEAAA8AAAAAAAAAAAAAAAAAEwUAAGRycy9kb3ducmV2LnhtbFBLBQYAAAAABAAEAPMAAAAc&#10;BgAAAAA=&#10;" filled="f" stroked="f">
                      <v:textbox>
                        <w:txbxContent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584175" w:rsidRPr="00B97689" w:rsidRDefault="00584175" w:rsidP="00584175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5DBB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1352550</wp:posOffset>
                      </wp:positionV>
                      <wp:extent cx="1990725" cy="457200"/>
                      <wp:effectExtent l="0" t="0" r="0" b="0"/>
                      <wp:wrapNone/>
                      <wp:docPr id="6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50" type="#_x0000_t202" style="position:absolute;left:0;text-align:left;margin-left:86.25pt;margin-top:106.5pt;width:156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VftwIAAMIFAAAOAAAAZHJzL2Uyb0RvYy54bWysVNtu2zAMfR+wfxD07vpS5WKjTpHE8TCg&#10;uwDtPkCx5ViYLXmSErsb9u+j5CRNWwwYtvnB0IU65CEPeXM7tA06MKW5FCkOrwKMmChkycUuxV8e&#10;cm+OkTZUlLSRgqX4kWl8u3j75qbvEhbJWjYlUwhAhE76LsW1MV3i+7qoWUv1leyYgMtKqpYa2Kqd&#10;XyraA3rb+FEQTP1eqrJTsmBaw2k2XuKFw68qVphPVaWZQU2KITbj/sr9t/bvL25oslO0q3lxDIP+&#10;RRQt5QKcnqEyaijaK/4KquWFklpW5qqQrS+rihfMcQA2YfCCzX1NO+a4QHJ0d06T/n+wxcfDZ4V4&#10;meIpRoK2UKIHNhi0kgO6Dm16+k4nYHXfgZ0Z4BzK7Kjq7k4WXzUScl1TsWNLpWRfM1pCeO6lf/F0&#10;xNEWZNt/kCX4oXsjHdBQqdbmDrKBAB3K9HgujY2lsC7jOJhFE4wKuCOTGdTeBufT5PS6U9q8Y7JF&#10;dpFiBaV36PRwp81oejKxzoTMedO48jfi2QFgjifgG57aOxuFq+aPOIg3882ceCSabjwSZJm3zNfE&#10;m+bhbJJdZ+t1Fv60fkOS1LwsmbBuTsoKyZ9V7qjxURNnbWnZ8NLC2ZC02m3XjUIHCsrO3XdMyIWZ&#10;/zwMly/g8oJSGJFgFcVePp3PPJKTiRfPgrkXhPEqngYkJln+nNIdF+zfKaE+xfEEauro/JZb4L7X&#10;3GjScgOzo+FtiudnI5pYCW5E6UprKG/G9UUqbPhPqYBynwrtBGs1OqrVDNvBtUZETo2wleUjSFhJ&#10;UBjoFAYfLGqpvmPUwxBJsf62p4ph1LwX0AZxSIidOm7jVIuRurzZXt5QUQBUig1G43Jtxkm17xTf&#10;1eBpbDwhl9A6FXeqtj02RgWU7AYGhSN3HGp2El3undXT6F38AgAA//8DAFBLAwQUAAYACAAAACEA&#10;JQdJf98AAAALAQAADwAAAGRycy9kb3ducmV2LnhtbEyPzU7DMBCE70h9B2uRuFG7oSkhxKkQiCuo&#10;5Ufi5sbbJGq8jmK3CW/f7QluO7uj2W+K9eQ6ccIhtJ40LOYKBFLlbUu1hs+P19sMRIiGrOk8oYZf&#10;DLAuZ1eFya0faYOnbawFh1DIjYYmxj6XMlQNOhPmvkfi294PzkSWQy3tYEYOd51MlFpJZ1riD43p&#10;8bnB6rA9Og1fb/uf76V6r19c2o9+UpLcg9T65np6egQRcYp/ZrjgMzqUzLTzR7JBdKzvk5StGpLF&#10;HZdixzJb8bDjTZYqkGUh/3cozwAAAP//AwBQSwECLQAUAAYACAAAACEAtoM4kv4AAADhAQAAEwAA&#10;AAAAAAAAAAAAAAAAAAAAW0NvbnRlbnRfVHlwZXNdLnhtbFBLAQItABQABgAIAAAAIQA4/SH/1gAA&#10;AJQBAAALAAAAAAAAAAAAAAAAAC8BAABfcmVscy8ucmVsc1BLAQItABQABgAIAAAAIQCKW2VftwIA&#10;AMIFAAAOAAAAAAAAAAAAAAAAAC4CAABkcnMvZTJvRG9jLnhtbFBLAQItABQABgAIAAAAIQAlB0l/&#10;3wAAAAsBAAAPAAAAAAAAAAAAAAAAABEFAABkcnMvZG93bnJldi54bWxQSwUGAAAAAAQABADzAAAA&#10;HQYAAAAA&#10;" filled="f" stroked="f">
                      <v:textbox>
                        <w:txbxContent>
                          <w:p w:rsidR="00FD436F" w:rsidRPr="00FD436F" w:rsidRDefault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133350</wp:posOffset>
                      </wp:positionV>
                      <wp:extent cx="914400" cy="160020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5DBB" w:rsidRDefault="00A05DBB" w:rsidP="00A05DBB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A05DBB" w:rsidRPr="004E4463" w:rsidRDefault="00A05DBB" w:rsidP="00A05DBB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51" type="#_x0000_t202" style="position:absolute;left:0;text-align:left;margin-left:8.25pt;margin-top:10.5pt;width:1in;height:12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QdCtgIAAMQFAAAOAAAAZHJzL2Uyb0RvYy54bWysVF1vmzAUfZ+0/2D5nWIYJAGVVG0I06Tu&#10;Q2r3AxwwwRrYzHYC1bT/vmuTpEmrSdM2Hizse33uxzm+1zdj16I9U5pLkeHgimDERCkrLrYZ/vpY&#10;eAuMtKGioq0ULMNPTOOb5ds310OfslA2sq2YQgAidDr0GW6M6VPf12XDOqqvZM8EGGupOmpgq7Z+&#10;pegA6F3rh4TM/EGqqleyZFrDaT4Z8dLh1zUrzee61sygNsOQm3GrcuvGrv7ymqZbRfuGl4c06F9k&#10;0VEuIOgJKqeGop3ir6A6XiqpZW2uStn5sq55yVwNUE1AXlTz0NCeuVqgObo/tUn/P9jy0/6LQrzK&#10;cIyRoB1Q9MhGg+7kiGLbnaHXKTg99OBmRjgGll2lur+X5TeNhFw1VGzZrVJyaBitILvA3vTPrk44&#10;2oJsho+ygjB0Z6QDGmvV2dZBMxCgA0tPJ2ZsKiUcJkEUEbCUYApmhAD1LgRNj7d7pc17JjtkfzKs&#10;gHmHTvf32thsaHp0scGELHjbOvZbcXEAjtMJxIar1mazcGT+SEiyXqwXkReFs7UXkTz3botV5M2K&#10;YB7n7/LVKg9+2rhBlDa8qpiwYY7CCqI/I+4g8UkSJ2lp2fLKwtmUtNpuVq1CewrCLtx3aMiZm3+Z&#10;hmsC1PKipCCMyF2YeMVsMfeiIoq9ZE4WHgmSu2RGoiTKi8uS7rlg/14SGoDWOIwnMf22NuK+17XR&#10;tOMGRkfLuwwvTk40tRJci8pRayhvp/+zVtj0n1sBdB+JdoK1Gp3UasbN6F4G5AhoVs0bWT2BhJUE&#10;hYEaYe7Bj13DOWwHGCMZ1t93VDGM2g8CXoITLswdt4nieQh+6tyyObdQUTYSppPBaPpdmWlW7XrF&#10;tw0Em96ekLfwemruhP2c2OHNwahw9R3Gmp1F53vn9Tx8l78AAAD//wMAUEsDBBQABgAIAAAAIQDL&#10;9BT53AAAAAkBAAAPAAAAZHJzL2Rvd25yZXYueG1sTE+7TsMwFN2R+AfrIrFRu60IVYhTIRCVWFAb&#10;6MDmxJckIr4Osdukf8/tVMbz0Hlk68l14ohDaD1pmM8UCKTK25ZqDZ8fr3crECEasqbzhBpOGGCd&#10;X19lJrV+pB0ei1gLDqGQGg1NjH0qZagadCbMfI/E2rcfnIkMh1rawYwc7jq5UCqRzrTEDY3p8bnB&#10;6qc4OA378v3U7frll2rHt+20+d0WL5ta69ub6ekRRMQpXsxwns/TIedNpT+QDaJjnNyzU8NizpfO&#10;eqKYKJl4WCqQeSb/P8j/AAAA//8DAFBLAQItABQABgAIAAAAIQC2gziS/gAAAOEBAAATAAAAAAAA&#10;AAAAAAAAAAAAAABbQ29udGVudF9UeXBlc10ueG1sUEsBAi0AFAAGAAgAAAAhADj9If/WAAAAlAEA&#10;AAsAAAAAAAAAAAAAAAAALwEAAF9yZWxzLy5yZWxzUEsBAi0AFAAGAAgAAAAhAI39B0K2AgAAxAUA&#10;AA4AAAAAAAAAAAAAAAAALgIAAGRycy9lMm9Eb2MueG1sUEsBAi0AFAAGAAgAAAAhAMv0FPncAAAA&#10;CQEAAA8AAAAAAAAAAAAAAAAAEAUAAGRycy9kb3ducmV2LnhtbFBLBQYAAAAABAAEAPMAAAAZBgAA&#10;AAA=&#10;" filled="f" stroked="f">
                      <v:textbox style="layout-flow:vertical;mso-layout-flow-alt:bottom-to-top">
                        <w:txbxContent>
                          <w:p w:rsidR="00A05DBB" w:rsidRDefault="00A05DBB" w:rsidP="00A05DBB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A05DBB" w:rsidRPr="004E4463" w:rsidRDefault="00A05DBB" w:rsidP="00A05DBB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252095</wp:posOffset>
                      </wp:positionV>
                      <wp:extent cx="2171700" cy="1147445"/>
                      <wp:effectExtent l="0" t="4445" r="0" b="6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52" type="#_x0000_t202" style="position:absolute;left:0;text-align:left;margin-left:81pt;margin-top:19.85pt;width:171pt;height:90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aeuAIAAMI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EI0E7aNE9Gw26kSMitjpDr1NwuuvBzYxwDF12THV/K8tvGgm5aqjYsmul5NAwWkF2ob3pn12d&#10;cLQF2QwfZQVh6M5IBzTWqrOlg2IgQIcuPZw6Y1Mp4TAK4zAOwFSCLQxJTMjMxaDp8XqvtHnPZIfs&#10;IsMKWu/g6f5WG5sOTY8uNpqQBW9b1/5WPDsAx+kEgsNVa7NpuG4+JkGyXqwXxCPRfO2RIM+962JF&#10;vHkRxrP8Xb5a5eFPGzckacOrigkb5qiskPxZ5w4anzRx0paWLa8snE1Jq+1m1Sq0p6Dswn2Hgpy5&#10;+c/TcEUALi8ohREJbqLEK+aL2CMFmXlJHCy8IExuknlAEpIXzyndcsH+nRIaMpzMotmkpt9yC9z3&#10;mhtNO25gdrS8y/Di5ERTq8G1qFxrDeXttD4rhU3/qRTQ7mOjnWKtSCe5mnEzuqcRzW14K+eNrB5A&#10;w0qCwkCNMPhg0Uj1A6MBhkiG9fcdVQyj9oOAd5CEhNip4zZkFkewUeeWzbmFihKgMmwwmpYrM02q&#10;Xa/4toFI08sT8hreTs2dqp+yOrw4GBSO3GGo2Ul0vndeT6N3+QsAAP//AwBQSwMEFAAGAAgAAAAh&#10;AA7Sz/jdAAAACgEAAA8AAABkcnMvZG93bnJldi54bWxMj81OwzAQhO9IvIO1SNyoTUgLDdlUCMQV&#10;RPmRuLnxNomI11HsNuHtWU5wnNnR7DflZva9OtIYu8AIlwsDirgOruMG4e318eIGVEyWne0DE8I3&#10;RdhUpyelLVyY+IWO29QoKeFYWIQ2paHQOtYteRsXYSCW2z6M3iaRY6PdaCcp973OjFlpbzuWD60d&#10;6L6l+mt78AjvT/vPj9w8Nw9+OUxhNpr9WiOen813t6ASzekvDL/4gg6VMO3CgV1UvehVJlsSwtX6&#10;GpQEliYXY4eQZSYHXZX6/4TqBwAA//8DAFBLAQItABQABgAIAAAAIQC2gziS/gAAAOEBAAATAAAA&#10;AAAAAAAAAAAAAAAAAABbQ29udGVudF9UeXBlc10ueG1sUEsBAi0AFAAGAAgAAAAhADj9If/WAAAA&#10;lAEAAAsAAAAAAAAAAAAAAAAALwEAAF9yZWxzLy5yZWxzUEsBAi0AFAAGAAgAAAAhAOXUJp64AgAA&#10;wgUAAA4AAAAAAAAAAAAAAAAALgIAAGRycy9lMm9Eb2MueG1sUEsBAi0AFAAGAAgAAAAhAA7Sz/jd&#10;AAAACgEAAA8AAAAAAAAAAAAAAAAAEgUAAGRycy9kb3ducmV2LnhtbFBLBQYAAAAABAAEAPMAAAAc&#10;BgAAAAA=&#10;" filled="f" stroked="f">
                      <v:textbox>
                        <w:txbxContent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  <w:vAlign w:val="center"/>
          </w:tcPr>
          <w:p w:rsidR="00A05DBB" w:rsidRDefault="00B04057" w:rsidP="00A05DBB">
            <w:pPr>
              <w:ind w:left="126" w:right="12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1362075</wp:posOffset>
                      </wp:positionV>
                      <wp:extent cx="1990725" cy="457200"/>
                      <wp:effectExtent l="0" t="0" r="0" b="0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 w:rsidRPr="00FD436F">
                                    <w:rPr>
                                      <w:rFonts w:ascii="Book Antiqua" w:hAnsi="Book Antiqua"/>
                                      <w:i/>
                                    </w:rPr>
                                    <w:t xml:space="preserve">Grand Prize: </w:t>
                                  </w:r>
                                </w:p>
                                <w:p w:rsidR="00FD436F" w:rsidRPr="00FD436F" w:rsidRDefault="00FD436F" w:rsidP="00FD436F">
                                  <w:pPr>
                                    <w:rPr>
                                      <w:rFonts w:ascii="Book Antiqua" w:hAnsi="Book Antiqua"/>
                                      <w:i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</w:rPr>
                                    <w:t>Drawing to be held (date)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53" type="#_x0000_t202" style="position:absolute;left:0;text-align:left;margin-left:86.25pt;margin-top:107.25pt;width:156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VZtwIAAMI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PEEI0FboOiRDQbdyQFNJrY9facT8HrowM8McA40u1J1dy+LrxoJuaqp2LJbpWRfM1pCeqG96Z9d&#10;HXG0Bdn0H2QJcejOSAc0VKq1vYNuIEAHmp5O1NhcChsyjoN5NMWoABuZzoF7F4Imx9ud0uYdky2y&#10;ixQroN6h0/29NjYbmhxdbDAhc940jv5GXByA43gCseGqtdksHJs/4iBeL9YL4pFotvZIkGXebb4i&#10;3iwP59Nskq1WWfjTxg1JUvOyZMKGOSorJH/G3EHjoyZO2tKy4aWFsylptd2sGoX2FJSdu+/QkDM3&#10;/zIN1wSo5UVJYUSCuyj28tli7pGcTL14Hiy8IIzv4llAYpLllyXdc8H+vSTUpzieAqeunN/WFrjv&#10;dW00abmB2dHwNsWLkxNNrATXonTUGsqbcX3WCpv+cyuA7iPRTrBWo6NazbAZ3NOI5ja8VfNGlk8g&#10;YSVBYaBTGHywqKX6jlEPQyTF+tuOKoZR817AM4hDQuzUcRunWozUuWVzbqGiAKgUG4zG5cqMk2rX&#10;Kb6tIdL48IS8hadTcafq56wODw4GhSvuMNTsJDrfO6/n0bv8BQAA//8DAFBLAwQUAAYACAAAACEA&#10;2XuRFt4AAAALAQAADwAAAGRycy9kb3ducmV2LnhtbEyPzU7DMBCE70i8g7VI3KjdKAlpiFMhEFcQ&#10;5UfqzY23SUS8jmK3CW/PcoLbzu5o9ptqu7hBnHEKvScN65UCgdR421Or4f3t6aYAEaIhawZPqOEb&#10;A2zry4vKlNbP9IrnXWwFh1AojYYuxrGUMjQdOhNWfkTi29FPzkSWUyvtZGYOd4NMlMqlMz3xh86M&#10;+NBh87U7OQ0fz8f9Z6pe2keXjbNflCS3kVpfXy33dyAiLvHPDL/4jA41Mx38iWwQA+vbJGOrhmSd&#10;8sCOtMi53YE3RZ6BrCv5v0P9AwAA//8DAFBLAQItABQABgAIAAAAIQC2gziS/gAAAOEBAAATAAAA&#10;AAAAAAAAAAAAAAAAAABbQ29udGVudF9UeXBlc10ueG1sUEsBAi0AFAAGAAgAAAAhADj9If/WAAAA&#10;lAEAAAsAAAAAAAAAAAAAAAAALwEAAF9yZWxzLy5yZWxzUEsBAi0AFAAGAAgAAAAhAGitdVm3AgAA&#10;wgUAAA4AAAAAAAAAAAAAAAAALgIAAGRycy9lMm9Eb2MueG1sUEsBAi0AFAAGAAgAAAAhANl7kRbe&#10;AAAACwEAAA8AAAAAAAAAAAAAAAAAEQUAAGRycy9kb3ducmV2LnhtbFBLBQYAAAAABAAEAPMAAAAc&#10;BgAAAAA=&#10;" filled="f" stroked="f">
                      <v:textbox>
                        <w:txbxContent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 w:rsidRPr="00FD436F">
                              <w:rPr>
                                <w:rFonts w:ascii="Book Antiqua" w:hAnsi="Book Antiqua"/>
                                <w:i/>
                              </w:rPr>
                              <w:t xml:space="preserve">Grand Prize: </w:t>
                            </w:r>
                          </w:p>
                          <w:p w:rsidR="00FD436F" w:rsidRPr="00FD436F" w:rsidRDefault="00FD436F" w:rsidP="00FD436F">
                            <w:pPr>
                              <w:rPr>
                                <w:rFonts w:ascii="Book Antiqua" w:hAnsi="Book Antiqua"/>
                                <w:i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</w:rPr>
                              <w:t>Drawing to be held (date)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142240</wp:posOffset>
                      </wp:positionV>
                      <wp:extent cx="914400" cy="1600200"/>
                      <wp:effectExtent l="0" t="0" r="0" b="635"/>
                      <wp:wrapNone/>
                      <wp:docPr id="2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5DBB" w:rsidRDefault="00A05DBB" w:rsidP="00A05DBB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 xml:space="preserve">Thank you for supporting the 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n</w:t>
                                  </w:r>
                                  <w:r w:rsidRPr="004E4463"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</w:rPr>
                                    <w:t>ame of organization) raffle!</w:t>
                                  </w:r>
                                </w:p>
                                <w:p w:rsidR="00A05DBB" w:rsidRPr="004E4463" w:rsidRDefault="00A05DBB" w:rsidP="00A05DBB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i/>
                                      <w:color w:val="FFFFFF"/>
                                      <w:sz w:val="20"/>
                                      <w:szCs w:val="20"/>
                                    </w:rPr>
                                    <w:t>Tickets $1 each, 12 for $10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54" type="#_x0000_t202" style="position:absolute;left:0;text-align:left;margin-left:9pt;margin-top:11.2pt;width:1in;height:12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BUtQIAAMQFAAAOAAAAZHJzL2Uyb0RvYy54bWysVO1umzAU/T9p72D5P+VjTgKopGpDmCZ1&#10;H1K7B3DABGtgM9sJVNPefdcmSZNWk6Zt/LCw7/W5H+f4Xt+MXYv2TGkuRYbDqwAjJkpZcbHN8NfH&#10;wosx0oaKirZSsAw/MY1vlm/fXA99yiLZyLZiCgGI0OnQZ7gxpk99X5cN66i+kj0TYKyl6qiBrdr6&#10;laIDoHetHwXB3B+kqnolS6Y1nOaTES8dfl2z0nyua80MajMMuRm3Krdu7Oovr2m6VbRveHlIg/5F&#10;Fh3lAoKeoHJqKNop/gqq46WSWtbmqpSdL+ual8zVANWEwYtqHhraM1cLNEf3pzbp/wdbftp/UYhX&#10;GY4wErQDih7ZaNCdHFFiuzP0OgWnhx7czAjHwLKrVPf3svymkZCrhootu1VKDg2jFWQX2pv+2dUJ&#10;R1uQzfBRVhCG7ox0QGOtOts6aAYCdGDp6cSMTaWEwyQkJABLCaZwHgRAvQtB0+PtXmnznskO2Z8M&#10;K2DeodP9vTY2G5oeXWwwIQveto79VlwcgON0ArHhqrXZLByZP5IgWcfrmHgkmq89EuS5d1usiDcv&#10;wsUsf5evVnn408YNSdrwqmLChjkKKyR/RtxB4pMkTtLSsuWVhbMpabXdrFqF9hSEXbjv0JAzN/8y&#10;DdcEqOVFSWFEgrso8Yp5vPBIQWZesghiLwiTu2QekITkxWVJ91ywfy8JDUDrLJpNYvptbYH7XtdG&#10;044bGB0t7zIcn5xoaiW4FpWj1lDeTv9nrbDpP7cC6D4S7QRrNTqp1YybcXoZsQ1v1byR1RNIWElQ&#10;GKgR5h782DVawHaAMZJh/X1HFcOo/SDgJTjhwtxxGzJbROCnzi2bcwsVZSNhOhmMpt+VmWbVrld8&#10;20Cw6e0JeQuvp+ZO2M+JHd4cjApX32Gs2Vl0vndez8N3+QsAAP//AwBQSwMEFAAGAAgAAAAhAM2+&#10;2cDeAAAACQEAAA8AAABkcnMvZG93bnJldi54bWxMj8FOwzAQRO9I/IO1SNyoQ4hKFeJUCEQlLqgN&#10;cODmxEsSYa9D7Dbp37M9lePMrGbfFOvZWXHAMfSeFNwuEhBIjTc9tQo+3l9uViBC1GS09YQKjhhg&#10;XV5eFDo3fqIdHqrYCi6hkGsFXYxDLmVoOnQ6LPyAxNm3H52OLMdWmlFPXO6sTJNkKZ3uiT90esCn&#10;Dpufau8UfNZvR7sb7r6SfnrdzpvfbfW8aZW6vpofH0BEnOP5GE74jA4lM9V+TyYIy3rFU6KCNM1A&#10;nPJlykbNxn2WgSwL+X9B+QcAAP//AwBQSwECLQAUAAYACAAAACEAtoM4kv4AAADhAQAAEwAAAAAA&#10;AAAAAAAAAAAAAAAAW0NvbnRlbnRfVHlwZXNdLnhtbFBLAQItABQABgAIAAAAIQA4/SH/1gAAAJQB&#10;AAALAAAAAAAAAAAAAAAAAC8BAABfcmVscy8ucmVsc1BLAQItABQABgAIAAAAIQBAqOBUtQIAAMQF&#10;AAAOAAAAAAAAAAAAAAAAAC4CAABkcnMvZTJvRG9jLnhtbFBLAQItABQABgAIAAAAIQDNvtnA3gAA&#10;AAkBAAAPAAAAAAAAAAAAAAAAAA8FAABkcnMvZG93bnJldi54bWxQSwUGAAAAAAQABADzAAAAGgYA&#10;AAAA&#10;" filled="f" stroked="f">
                      <v:textbox style="layout-flow:vertical;mso-layout-flow-alt:bottom-to-top">
                        <w:txbxContent>
                          <w:p w:rsidR="00A05DBB" w:rsidRDefault="00A05DBB" w:rsidP="00A05DBB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 xml:space="preserve">Thank you for supporting the 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n</w:t>
                            </w:r>
                            <w:r w:rsidRPr="004E4463">
                              <w:rPr>
                                <w:rFonts w:ascii="Book Antiqua" w:hAnsi="Book Antiqua"/>
                                <w:i/>
                                <w:color w:val="FFFFFF"/>
                              </w:rPr>
                              <w:t>ame of organization) raffle!</w:t>
                            </w:r>
                          </w:p>
                          <w:p w:rsidR="00A05DBB" w:rsidRPr="004E4463" w:rsidRDefault="00A05DBB" w:rsidP="00A05DBB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FFFFFF"/>
                                <w:sz w:val="20"/>
                                <w:szCs w:val="20"/>
                              </w:rPr>
                              <w:t>Tickets $1 each, 12 for $10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243205</wp:posOffset>
                      </wp:positionV>
                      <wp:extent cx="2171700" cy="1147445"/>
                      <wp:effectExtent l="0" t="0" r="0" b="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Name: ________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Address: 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_________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Phone: _______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</w:t>
                                  </w:r>
                                  <w:r w:rsidRPr="00B97689"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  <w:t>______</w:t>
                                  </w: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A05DBB" w:rsidRPr="00B97689" w:rsidRDefault="00A05DBB" w:rsidP="00A05DBB">
                                  <w:pPr>
                                    <w:spacing w:line="360" w:lineRule="auto"/>
                                    <w:rPr>
                                      <w:rFonts w:ascii="Book Antiqua" w:hAnsi="Book Antiqu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55" type="#_x0000_t202" style="position:absolute;left:0;text-align:left;margin-left:81pt;margin-top:19.15pt;width:171pt;height:9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VMuA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hiW52h1yk43fXgZkY4tp6Wqe5vZflNIyFXDRVbdq2UHBpGK8gutDf9s6sT&#10;jrYgm+GjrCAM3RnpgMZadRYQioEAHbr0cOqMTaWEwyhchIsATCXYwpAsCJm5GDQ9Xu+VNu+Z7JBd&#10;ZFhB6x083d9qY9Oh6dHFRhOy4G3r2t+KZwfgOJ1AcLhqbTYN183HJEjW8TomHonma48Eee5dFyvi&#10;zYtwMcvf5atVHv60cUOSNryqmLBhjsoKyZ917qDxSRMnbWnZ8srC2ZS02m5WrUJ7Csou3HcoyJmb&#10;/zwNVwTg8oJSGJHgJkq8Yh4vPFKQmZcsgtgLwuQmmQckIXnxnNItF+zfKaEhw8ksmk1q+i23wH2v&#10;udG04wZmR8u7DMcnJ5paDa5F5VprKG+n9VkpbPpPpYB2HxvtFGtFOsnVjJvRPY0oseGtnDeyegAN&#10;KwkKAzXC4INFI9UPjAYYIhnW33dUMYzaDwLeQRISYqeO25DZIoKNOrdszi1UlACVYYPRtFyZaVLt&#10;esW3DUSaXp6Q1/B2au5U/ZTV4cXBoHDkDkPNTqLzvfN6Gr3LXwAAAP//AwBQSwMEFAAGAAgAAAAh&#10;AKYb3nHeAAAACgEAAA8AAABkcnMvZG93bnJldi54bWxMj0tPwzAQhO9I/AdrkbhRu+lDbYhTIRBX&#10;EOUhcdvG2yQiXkex24R/z3KC48yOZr8pdpPv1JmG2Aa2MJ8ZUMRVcC3XFt5eH282oGJCdtgFJgvf&#10;FGFXXl4UmLsw8gud96lWUsIxRwtNSn2udawa8hhnoSeW2zEMHpPIodZuwFHKfaczY9baY8vyocGe&#10;7huqvvYnb+H96fj5sTTP9YNf9WOYjGa/1dZeX013t6ASTekvDL/4gg6lMB3CiV1Uneh1JluShcVm&#10;AUoCK7MU42Ahm28N6LLQ/yeUPwAAAP//AwBQSwECLQAUAAYACAAAACEAtoM4kv4AAADhAQAAEwAA&#10;AAAAAAAAAAAAAAAAAAAAW0NvbnRlbnRfVHlwZXNdLnhtbFBLAQItABQABgAIAAAAIQA4/SH/1gAA&#10;AJQBAAALAAAAAAAAAAAAAAAAAC8BAABfcmVscy8ucmVsc1BLAQItABQABgAIAAAAIQD6aWVMuAIA&#10;AMIFAAAOAAAAAAAAAAAAAAAAAC4CAABkcnMvZTJvRG9jLnhtbFBLAQItABQABgAIAAAAIQCmG95x&#10;3gAAAAoBAAAPAAAAAAAAAAAAAAAAABIFAABkcnMvZG93bnJldi54bWxQSwUGAAAAAAQABADzAAAA&#10;HQYAAAAA&#10;" filled="f" stroked="f">
                      <v:textbox>
                        <w:txbxContent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Name: ________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Address: 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_________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Phone: _______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</w:t>
                            </w:r>
                            <w:r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</w:t>
                            </w:r>
                            <w:r w:rsidRPr="00B97689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______</w:t>
                            </w: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  <w:p w:rsidR="00A05DBB" w:rsidRPr="00B97689" w:rsidRDefault="00A05DBB" w:rsidP="00A05DBB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05DBB" w:rsidRPr="00A05DBB" w:rsidRDefault="00A05DBB">
      <w:pPr>
        <w:rPr>
          <w:vanish/>
        </w:rPr>
      </w:pPr>
    </w:p>
    <w:sectPr w:rsidR="00A05DBB" w:rsidRPr="00A05DBB" w:rsidSect="00A05DBB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57"/>
    <w:rsid w:val="000214FB"/>
    <w:rsid w:val="00584175"/>
    <w:rsid w:val="00A05DBB"/>
    <w:rsid w:val="00B04057"/>
    <w:rsid w:val="00B408AD"/>
    <w:rsid w:val="00B8444F"/>
    <w:rsid w:val="00CE56BC"/>
    <w:rsid w:val="00E36ABD"/>
    <w:rsid w:val="00F850E9"/>
    <w:rsid w:val="00F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sid w:val="00A05D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sid w:val="00A05D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7zOFDC4.tmp\0122996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01229966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2014-02-21T22:56:00Z</dcterms:created>
  <dcterms:modified xsi:type="dcterms:W3CDTF">2014-02-21T22:56:00Z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TC012299661033</vt:lpwstr>
  </property>
</Properties>
</file>